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90" w:lineRule="atLeast"/>
        <w:ind w:left="0" w:right="0" w:firstLine="0"/>
        <w:jc w:val="left"/>
        <w:rPr>
          <w:rFonts w:ascii="Arial" w:hAnsi="Arial" w:cs="Arial"/>
          <w:i w:val="0"/>
          <w:caps w:val="0"/>
          <w:color w:val="000000"/>
          <w:spacing w:val="0"/>
        </w:rPr>
      </w:pPr>
      <w:r>
        <w:rPr>
          <w:rStyle w:val="6"/>
          <w:rFonts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FFFFF"/>
        </w:rPr>
        <w:t>1.约定</w:t>
      </w:r>
    </w:p>
    <w:p>
      <w:pPr>
        <w:widowControl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x%y为x取模y，即x除以y所得的余数，当x&lt;y时，x%y=x，所有取模的运算对象都为整数。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br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x^y表示x的y次方。乘方运算的优先级高于乘除和取模，加减的优先级最低。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br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见到x^y/z这样，就先算乘方，再算除法。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br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A/B，称为A除以B，也称为B除A。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br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若A%B=0，即称为A可以被B整除，也称B可以整除A。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br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A*B表示A乘以B或称A乘B，B乘A，B乘以A……都一样。</w:t>
      </w:r>
    </w:p>
    <w:p>
      <w:pPr>
        <w:pStyle w:val="4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90" w:lineRule="atLeast"/>
        <w:ind w:left="0" w:right="0" w:firstLine="0"/>
        <w:jc w:val="left"/>
        <w:rPr>
          <w:rFonts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FFFFF"/>
        </w:rPr>
        <w:t>复习一下小学数学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FFFFF"/>
        </w:rPr>
        <w:br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FFFFF"/>
        </w:rPr>
        <w:t>公因数：两个不同的自然数A和B，若有自然数C可以整除A也可以整除B，那么C就是A和B的公因数。</w:t>
      </w:r>
    </w:p>
    <w:p>
      <w:pPr>
        <w:pStyle w:val="4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90" w:lineRule="atLeast"/>
        <w:ind w:left="0" w:right="0" w:firstLine="0"/>
        <w:jc w:val="left"/>
        <w:rPr>
          <w:rFonts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FFFFF"/>
        </w:rPr>
        <w:t>公倍数：两个不同的自然数A和B，若有自然数C可以被A整除也可以被B整除，那么C就是A和B的公倍数。</w:t>
      </w:r>
    </w:p>
    <w:p>
      <w:pPr>
        <w:pStyle w:val="4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90" w:lineRule="atLeast"/>
        <w:ind w:left="0" w:right="0" w:firstLine="0"/>
        <w:jc w:val="left"/>
        <w:rPr>
          <w:rFonts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FFFFF"/>
        </w:rPr>
        <w:t>互质数：两个不同的自然数，它们只有一个公因数1，则称它们互质。</w:t>
      </w:r>
    </w:p>
    <w:p>
      <w:pPr>
        <w:pStyle w:val="4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90" w:lineRule="atLeast"/>
        <w:ind w:left="0" w:right="0" w:firstLine="0"/>
        <w:jc w:val="left"/>
        <w:rPr>
          <w:rFonts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FFFFF"/>
        </w:rPr>
        <w:t>费马是法国数学家，又译“费尔马”，此人巨牛，他的简介请看下面。不看不知道，一看吓一跳。</w:t>
      </w:r>
    </w:p>
    <w:p>
      <w:pPr>
        <w:pStyle w:val="4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90" w:lineRule="atLeast"/>
        <w:ind w:left="0" w:right="0" w:firstLine="0"/>
        <w:jc w:val="left"/>
        <w:rPr>
          <w:rFonts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FFFFF"/>
        </w:rPr>
        <w:t>费马人物简介：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CA0000"/>
          <w:spacing w:val="0"/>
          <w:sz w:val="21"/>
          <w:szCs w:val="21"/>
          <w:u w:val="none"/>
          <w:bdr w:val="none" w:color="auto" w:sz="0" w:space="0"/>
          <w:shd w:val="clear" w:color="auto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CA0000"/>
          <w:spacing w:val="0"/>
          <w:sz w:val="21"/>
          <w:szCs w:val="21"/>
          <w:u w:val="none"/>
          <w:bdr w:val="none" w:color="auto" w:sz="0" w:space="0"/>
          <w:shd w:val="clear" w:color="auto" w:fill="FFFFFF"/>
        </w:rPr>
        <w:instrText xml:space="preserve"> HYPERLINK "http://baike.baidu.com/view/6303430.htm?fromId=5194&amp;redirected=seachword"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CA0000"/>
          <w:spacing w:val="0"/>
          <w:sz w:val="21"/>
          <w:szCs w:val="21"/>
          <w:u w:val="none"/>
          <w:bdr w:val="none" w:color="auto" w:sz="0" w:space="0"/>
          <w:shd w:val="clear" w:color="auto" w:fill="FFFFFF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CA0000"/>
          <w:spacing w:val="0"/>
          <w:sz w:val="21"/>
          <w:szCs w:val="21"/>
          <w:u w:val="none"/>
          <w:bdr w:val="none" w:color="auto" w:sz="0" w:space="0"/>
          <w:shd w:val="clear" w:color="auto" w:fill="FFFFFF"/>
        </w:rPr>
        <w:t>http://baike.baidu.com/view/6303430.htm?fromId=5194&amp;redirected=seachword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CA0000"/>
          <w:spacing w:val="0"/>
          <w:sz w:val="21"/>
          <w:szCs w:val="21"/>
          <w:u w:val="none"/>
          <w:bdr w:val="none" w:color="auto" w:sz="0" w:space="0"/>
          <w:shd w:val="clear" w:color="auto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FFFFF"/>
        </w:rPr>
        <w:t>　　</w:t>
      </w:r>
    </w:p>
    <w:p>
      <w:pPr>
        <w:pStyle w:val="2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90" w:lineRule="atLeast"/>
        <w:ind w:left="0" w:right="0" w:firstLine="0"/>
        <w:jc w:val="left"/>
        <w:rPr>
          <w:rFonts w:ascii="Arial" w:hAnsi="Arial" w:cs="Arial"/>
          <w:i w:val="0"/>
          <w:caps w:val="0"/>
          <w:color w:val="000000"/>
          <w:spacing w:val="0"/>
        </w:rPr>
      </w:pPr>
      <w:bookmarkStart w:id="0" w:name="t1"/>
      <w:bookmarkEnd w:id="0"/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FFFFF"/>
        </w:rPr>
        <w:t>2.费马小定理：</w:t>
      </w:r>
    </w:p>
    <w:p>
      <w:pPr>
        <w:widowControl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有N为任意正整数，P为素数，且N不能被P整除（显然N和P互质），则有：N^P%P=N(即：N的P次方除以P的余数是N)。</w:t>
      </w:r>
    </w:p>
    <w:p>
      <w:pPr>
        <w:pStyle w:val="4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90" w:lineRule="atLeast"/>
        <w:ind w:left="0" w:right="0" w:firstLine="0"/>
        <w:jc w:val="left"/>
        <w:rPr>
          <w:rFonts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FFFFF"/>
        </w:rPr>
        <w:t>但是我查了很多资料见到的公式都是这个样子：</w:t>
      </w:r>
    </w:p>
    <w:p>
      <w:pPr>
        <w:pStyle w:val="4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90" w:lineRule="atLeast"/>
        <w:ind w:left="0" w:right="0" w:firstLine="0"/>
        <w:jc w:val="left"/>
        <w:rPr>
          <w:rFonts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FFFFF"/>
        </w:rPr>
        <w:t>(N^(P-1))%P=1后来分析了一下，两个式子其实是一样的，可以互相变形得到。</w:t>
      </w:r>
    </w:p>
    <w:p>
      <w:pPr>
        <w:pStyle w:val="4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90" w:lineRule="atLeast"/>
        <w:ind w:left="0" w:right="0" w:firstLine="0"/>
        <w:jc w:val="left"/>
        <w:rPr>
          <w:rFonts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FFFFF"/>
        </w:rPr>
        <w:t>原式可化为：(N^P-N)%P=0(即：N的P次方减N可以被P整除，因为由费马小定理知道N的P次方除以P的余数是N)把N提出来一个，N^P就成了你N*(N^(P-1))，那么(N^P-N)%P=0可化为：</w:t>
      </w:r>
    </w:p>
    <w:p>
      <w:pPr>
        <w:pStyle w:val="4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90" w:lineRule="atLeast"/>
        <w:ind w:left="0" w:right="0" w:firstLine="0"/>
        <w:jc w:val="left"/>
        <w:rPr>
          <w:rFonts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FFFFF"/>
        </w:rPr>
        <w:t>(N*(N^(P-1)-1))%P=0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FFFFF"/>
        </w:rPr>
        <w:br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FFFFF"/>
        </w:rPr>
        <w:t>请注意上式，含义是：N*(N^(P-1)-1)可以被P整除</w:t>
      </w:r>
    </w:p>
    <w:p>
      <w:pPr>
        <w:pStyle w:val="4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90" w:lineRule="atLeast"/>
        <w:ind w:left="0" w:right="0" w:firstLine="0"/>
        <w:jc w:val="left"/>
        <w:rPr>
          <w:rFonts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FFFFF"/>
        </w:rPr>
        <w:t>又因为N*(N^(P-1)-1)必能整除N（这不费话么!）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FFFFF"/>
        </w:rPr>
        <w:br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FFFFF"/>
        </w:rPr>
        <w:t>所以，N*(N^(P-1)-1)是N和P的公倍数，小学知识了^_^</w:t>
      </w:r>
    </w:p>
    <w:p>
      <w:pPr>
        <w:pStyle w:val="4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90" w:lineRule="atLeast"/>
        <w:ind w:left="0" w:right="0" w:firstLine="0"/>
        <w:jc w:val="left"/>
        <w:rPr>
          <w:rFonts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FFFFF"/>
        </w:rPr>
        <w:t>又因为前提是N与P互质，而互质数的最小公倍数为它们的乘积，所以一定存在</w:t>
      </w:r>
    </w:p>
    <w:p>
      <w:pPr>
        <w:pStyle w:val="4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90" w:lineRule="atLeast"/>
        <w:ind w:left="0" w:right="0" w:firstLine="0"/>
        <w:jc w:val="left"/>
        <w:rPr>
          <w:rFonts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FFFFF"/>
        </w:rPr>
        <w:t>正整数M使得等式成立：N*(N^(P-1)-1)=M*N*P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FFFFF"/>
        </w:rPr>
        <w:br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FFFFF"/>
        </w:rPr>
        <w:t>两边约去N，化简之：N^(P-1)-1=M*P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FFFFF"/>
        </w:rPr>
        <w:br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FFFFF"/>
        </w:rPr>
        <w:t>因为M是整数，显然：N^(P-1)-1)%P=0即：N^(P-1)%P=1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FFFFF"/>
        </w:rPr>
        <w:br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FFFFF"/>
        </w:rPr>
        <w:t>============================================</w:t>
      </w:r>
    </w:p>
    <w:p>
      <w:pPr>
        <w:pStyle w:val="2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90" w:lineRule="atLeast"/>
        <w:ind w:left="0" w:right="0" w:firstLine="0"/>
        <w:jc w:val="left"/>
        <w:rPr>
          <w:rFonts w:ascii="Arial" w:hAnsi="Arial" w:cs="Arial"/>
          <w:i w:val="0"/>
          <w:caps w:val="0"/>
          <w:color w:val="000000"/>
          <w:spacing w:val="0"/>
        </w:rPr>
      </w:pPr>
      <w:bookmarkStart w:id="1" w:name="t2"/>
      <w:bookmarkEnd w:id="1"/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FFFFF"/>
        </w:rPr>
        <w:t>3.积模分解公式</w:t>
      </w:r>
    </w:p>
    <w:p>
      <w:pPr>
        <w:pStyle w:val="4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90" w:lineRule="atLeast"/>
        <w:ind w:left="0" w:right="0" w:firstLine="0"/>
        <w:jc w:val="left"/>
        <w:rPr>
          <w:rFonts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FFFFF"/>
        </w:rPr>
        <w:t>先有一个引理，如果有：X%Z=0，即X能被Z整除，</w:t>
      </w:r>
      <w:bookmarkStart w:id="10" w:name="_GoBack"/>
      <w:bookmarkEnd w:id="10"/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FFFFF"/>
        </w:rPr>
        <w:t>则有：(X+Y)%Z=Y%Z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FFFFF"/>
        </w:rPr>
        <w:br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FFFFF"/>
        </w:rPr>
        <w:t>设有X、Y和Z三个正整数，则必有：(X*Y)%Z=((X%Z)*(Y%Z))%Z</w:t>
      </w:r>
    </w:p>
    <w:p>
      <w:pPr>
        <w:pStyle w:val="4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90" w:lineRule="atLeast"/>
        <w:ind w:left="0" w:right="0" w:firstLine="0"/>
        <w:jc w:val="left"/>
        <w:rPr>
          <w:rFonts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FFFFF"/>
        </w:rPr>
        <w:t>想了很长时间才证出来，要分情况讨论才行：</w:t>
      </w:r>
    </w:p>
    <w:p>
      <w:pPr>
        <w:pStyle w:val="4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90" w:lineRule="atLeast"/>
        <w:ind w:left="0" w:right="0" w:firstLine="0"/>
        <w:jc w:val="left"/>
        <w:rPr>
          <w:rFonts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FFFFF"/>
        </w:rPr>
        <w:t>1.当X和Y都比Z大时，必有整数A和B使下面的等式成立：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FFFFF"/>
        </w:rPr>
        <w:br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FFFFF"/>
        </w:rPr>
        <w:t>X=Z*I+A（1）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FFFFF"/>
        </w:rPr>
        <w:br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FFFFF"/>
        </w:rPr>
        <w:t>Y=Z*J+B（2）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FFFFF"/>
        </w:rPr>
        <w:br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FFFFF"/>
        </w:rPr>
        <w:t>不用多说了吧，这是除模运算的性质！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FFFFF"/>
        </w:rPr>
        <w:br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FFFFF"/>
        </w:rPr>
        <w:t>将（1）和（2）代入(X*Y)modZ得：((Z*I+A)(Z*J+B))%Z乘开，再把前三项的Z提一个出来，变形为：(Z*(Z*I*J+I*A+I*B)+A*B)%Z（3）</w:t>
      </w:r>
    </w:p>
    <w:p>
      <w:pPr>
        <w:pStyle w:val="4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90" w:lineRule="atLeast"/>
        <w:ind w:left="0" w:right="0" w:firstLine="0"/>
        <w:jc w:val="left"/>
        <w:rPr>
          <w:rFonts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FFFFF"/>
        </w:rPr>
        <w:t>因为Z*(Z*I*J+I*A+I*B)是Z的整数倍……晕，又来了。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FFFFF"/>
        </w:rPr>
        <w:br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FFFFF"/>
        </w:rPr>
        <w:t>概据引理，（3）式可化简为：(A*B)%Z又因为：A=X%Z，B=Y%Z，代入上面的式子，就成了原式了。</w:t>
      </w:r>
    </w:p>
    <w:p>
      <w:pPr>
        <w:pStyle w:val="4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90" w:lineRule="atLeast"/>
        <w:ind w:left="0" w:right="0" w:firstLine="0"/>
        <w:jc w:val="left"/>
        <w:rPr>
          <w:rFonts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FFFFF"/>
        </w:rPr>
        <w:t>2.当X比Z大而Y比Z小时，一样的转化：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FFFFF"/>
        </w:rPr>
        <w:br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FFFFF"/>
        </w:rPr>
        <w:t>X=Z*I+A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FFFFF"/>
        </w:rPr>
        <w:br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FFFFF"/>
        </w:rPr>
        <w:t>代入(X*Y)%Z得：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FFFFF"/>
        </w:rPr>
        <w:br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FFFFF"/>
        </w:rPr>
        <w:t>(Z*I*Y+A*Y)%Z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FFFFF"/>
        </w:rPr>
        <w:br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FFFFF"/>
        </w:rPr>
        <w:t>根据引理，转化得：(A*Y)%Z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FFFFF"/>
        </w:rPr>
        <w:br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FFFFF"/>
        </w:rPr>
        <w:t>因为A=X%Z，又因为Y=Y%Z，代入上式，即得到原式。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FFFFF"/>
        </w:rPr>
        <w:br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FFFFF"/>
        </w:rPr>
        <w:t>同理，当X比Z小而Y比Z大时，原式也成立。</w:t>
      </w:r>
    </w:p>
    <w:p>
      <w:pPr>
        <w:pStyle w:val="4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90" w:lineRule="atLeast"/>
        <w:ind w:left="0" w:right="0" w:firstLine="0"/>
        <w:jc w:val="left"/>
        <w:rPr>
          <w:rFonts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FFFFF"/>
        </w:rPr>
        <w:t>3.当X比Z小，且Y也比Z小时，X=X%Z，Y=Y%Z，所以原式成立。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FFFFF"/>
        </w:rPr>
        <w:br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FFFFF"/>
        </w:rPr>
        <w:t>=====================================================</w:t>
      </w:r>
    </w:p>
    <w:p>
      <w:pPr>
        <w:pStyle w:val="2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90" w:lineRule="atLeast"/>
        <w:ind w:left="0" w:right="0" w:firstLine="0"/>
        <w:jc w:val="left"/>
        <w:rPr>
          <w:rFonts w:ascii="Arial" w:hAnsi="Arial" w:cs="Arial"/>
          <w:i w:val="0"/>
          <w:caps w:val="0"/>
          <w:color w:val="000000"/>
          <w:spacing w:val="0"/>
        </w:rPr>
      </w:pPr>
      <w:bookmarkStart w:id="2" w:name="t3"/>
      <w:bookmarkEnd w:id="2"/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FFFFF"/>
        </w:rPr>
        <w:t>4.快速计算乘方的算法</w:t>
      </w:r>
    </w:p>
    <w:p>
      <w:pPr>
        <w:pStyle w:val="4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90" w:lineRule="atLeast"/>
        <w:ind w:left="0" w:right="0" w:firstLine="0"/>
        <w:jc w:val="left"/>
        <w:rPr>
          <w:rFonts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FFFFF"/>
        </w:rPr>
        <w:t>如计算2^13，则传统做法需要进行12次乘法。</w:t>
      </w:r>
    </w:p>
    <w:p>
      <w:pPr>
        <w:widowControl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color="auto" w:fill="F8F8F8"/>
        <w:spacing w:before="270" w:beforeAutospacing="0" w:after="270" w:afterAutospacing="0" w:line="240" w:lineRule="auto"/>
        <w:ind w:left="0" w:right="0" w:firstLine="0"/>
        <w:jc w:val="left"/>
        <w:rPr>
          <w:rFonts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color="auto" w:fill="F8F8F8"/>
          <w:lang w:val="en-US" w:eastAsia="zh-CN" w:bidi="ar-SA"/>
        </w:rPr>
        <w:t>[cpp]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color="auto" w:fill="F8F8F8"/>
          <w:lang w:val="en-US" w:eastAsia="zh-CN" w:bidi="ar-SA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18" w:space="0"/>
          <w:shd w:val="clear" w:color="auto" w:fill="F8F8F8"/>
          <w:lang w:val="en-US" w:eastAsia="zh-CN" w:bidi="ar-SA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18" w:space="0"/>
          <w:shd w:val="clear" w:color="auto" w:fill="F8F8F8"/>
          <w:lang w:val="en-US" w:eastAsia="zh-CN" w:bidi="ar-SA"/>
        </w:rPr>
        <w:instrText xml:space="preserve"> HYPERLINK "http://blog.csdn.net/arvonzhang/article/details/8564836"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18" w:space="0"/>
          <w:shd w:val="clear" w:color="auto" w:fill="F8F8F8"/>
          <w:lang w:val="en-US" w:eastAsia="zh-CN" w:bidi="ar-SA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color="auto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18" w:space="0"/>
          <w:shd w:val="clear" w:color="auto" w:fill="F8F8F8"/>
          <w:lang w:val="en-US" w:eastAsia="zh-CN" w:bidi="ar-SA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18" w:space="0"/>
          <w:shd w:val="clear" w:color="auto" w:fill="F8F8F8"/>
          <w:lang w:val="en-US" w:eastAsia="zh-CN" w:bidi="ar-SA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18" w:space="0"/>
          <w:shd w:val="clear" w:color="auto" w:fill="F8F8F8"/>
          <w:lang w:val="en-US" w:eastAsia="zh-CN" w:bidi="ar-SA"/>
        </w:rPr>
        <w:instrText xml:space="preserve"> HYPERLINK "http://blog.csdn.net/arvonzhang/article/details/8564836"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18" w:space="0"/>
          <w:shd w:val="clear" w:color="auto" w:fill="F8F8F8"/>
          <w:lang w:val="en-US" w:eastAsia="zh-CN" w:bidi="ar-SA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color="auto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18" w:space="0"/>
          <w:shd w:val="clear" w:color="auto" w:fill="F8F8F8"/>
          <w:lang w:val="en-US" w:eastAsia="zh-CN" w:bidi="ar-SA"/>
        </w:rPr>
        <w:fldChar w:fldCharType="end"/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color="auto" w:fill="FFFFFF"/>
        </w:rPr>
        <w:t>/*计算n^p*/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FFFFF"/>
        </w:rPr>
        <w:t>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color="auto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8F8F8"/>
        </w:rPr>
        <w:t>unsigned power(unsigned n,unsigned p)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FFFFF"/>
        </w:rPr>
        <w:t>{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color="auto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color="auto" w:fill="F8F8F8"/>
        </w:rPr>
        <w:t>for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8F8F8"/>
        </w:rPr>
        <w:t>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color="auto" w:fill="F8F8F8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8F8F8"/>
        </w:rPr>
        <w:t> i=0;i&lt;p;i++) n*=n;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color="auto" w:fill="FFFFFF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FFFFF"/>
        </w:rPr>
        <w:t> n;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color="auto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8F8F8"/>
        </w:rPr>
        <w:t>}  </w:t>
      </w:r>
    </w:p>
    <w:p>
      <w:pPr>
        <w:pStyle w:val="4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90" w:lineRule="atLeast"/>
        <w:ind w:left="0" w:right="0" w:firstLine="0"/>
        <w:jc w:val="left"/>
        <w:rPr>
          <w:rFonts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FFFFF"/>
        </w:rPr>
        <w:t>该死的乘法，是时候优化一下了！把2*2的结果保存起来看看，是不是成了：</w:t>
      </w:r>
    </w:p>
    <w:p>
      <w:pPr>
        <w:pStyle w:val="4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90" w:lineRule="atLeast"/>
        <w:ind w:left="0" w:right="0" w:firstLine="0"/>
        <w:jc w:val="left"/>
        <w:rPr>
          <w:rFonts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FFFFF"/>
        </w:rPr>
        <w:t>4*4*4*4*4*4*2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FFFFF"/>
        </w:rPr>
        <w:br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FFFFF"/>
        </w:rPr>
        <w:t>再把4*4的结果保存起来：16*16*16*2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FFFFF"/>
        </w:rPr>
        <w:br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FFFFF"/>
        </w:rPr>
        <w:t>一共5次运算，分别是2*2、4*4和16*16*16*2</w:t>
      </w:r>
    </w:p>
    <w:p>
      <w:pPr>
        <w:pStyle w:val="4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90" w:lineRule="atLeast"/>
        <w:ind w:left="0" w:right="0" w:firstLine="0"/>
        <w:jc w:val="left"/>
        <w:rPr>
          <w:rFonts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FFFFF"/>
        </w:rPr>
        <w:t>这样分析，我们算法因该是只需要计算一半都不到的乘法了。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FFFFF"/>
        </w:rPr>
        <w:br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FFFFF"/>
        </w:rPr>
        <w:t>为了讲清这个算法，再举一个例子2^7：2*2*2*2*2*2*2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FFFFF"/>
        </w:rPr>
        <w:br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FFFFF"/>
        </w:rPr>
        <w:t>两两分开：(2*2)*(2*2)*(2*2)*2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FFFFF"/>
        </w:rPr>
        <w:br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FFFFF"/>
        </w:rPr>
        <w:t>如果用2*2来计算，那么指数就可以除以2了，不过剩了一个，稍后再单独乘上它。</w:t>
      </w:r>
    </w:p>
    <w:p>
      <w:pPr>
        <w:pStyle w:val="4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90" w:lineRule="atLeast"/>
        <w:ind w:left="0" w:right="0" w:firstLine="0"/>
        <w:jc w:val="left"/>
        <w:rPr>
          <w:rFonts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FFFFF"/>
        </w:rPr>
        <w:t>再次两两分开，指数除以2： ((2*2)*(2*2))*(2*2)*2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FFFFF"/>
        </w:rPr>
        <w:br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FFFFF"/>
        </w:rPr>
        <w:t>实际上最后一个括号里的2 * 2是这回又剩下的，那么，稍后再单独乘上它 现在指数已经为1了，可以计算最终结果了：16*4*2=128</w:t>
      </w:r>
    </w:p>
    <w:p>
      <w:pPr>
        <w:pStyle w:val="4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90" w:lineRule="atLeast"/>
        <w:ind w:left="0" w:right="0" w:firstLine="0"/>
        <w:jc w:val="left"/>
        <w:rPr>
          <w:rFonts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FFFFF"/>
        </w:rPr>
        <w:t>优化后的算法如下：</w:t>
      </w:r>
    </w:p>
    <w:p>
      <w:pPr>
        <w:widowControl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color="auto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color="auto" w:fill="F8F8F8"/>
          <w:lang w:val="en-US" w:eastAsia="zh-CN" w:bidi="ar-SA"/>
        </w:rPr>
        <w:t>[cpp]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color="auto" w:fill="F8F8F8"/>
          <w:lang w:val="en-US" w:eastAsia="zh-CN" w:bidi="ar-SA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18" w:space="0"/>
          <w:shd w:val="clear" w:color="auto" w:fill="F8F8F8"/>
          <w:lang w:val="en-US" w:eastAsia="zh-CN" w:bidi="ar-SA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18" w:space="0"/>
          <w:shd w:val="clear" w:color="auto" w:fill="F8F8F8"/>
          <w:lang w:val="en-US" w:eastAsia="zh-CN" w:bidi="ar-SA"/>
        </w:rPr>
        <w:instrText xml:space="preserve"> HYPERLINK "http://blog.csdn.net/arvonzhang/article/details/8564836"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18" w:space="0"/>
          <w:shd w:val="clear" w:color="auto" w:fill="F8F8F8"/>
          <w:lang w:val="en-US" w:eastAsia="zh-CN" w:bidi="ar-SA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color="auto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18" w:space="0"/>
          <w:shd w:val="clear" w:color="auto" w:fill="F8F8F8"/>
          <w:lang w:val="en-US" w:eastAsia="zh-CN" w:bidi="ar-SA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18" w:space="0"/>
          <w:shd w:val="clear" w:color="auto" w:fill="F8F8F8"/>
          <w:lang w:val="en-US" w:eastAsia="zh-CN" w:bidi="ar-SA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18" w:space="0"/>
          <w:shd w:val="clear" w:color="auto" w:fill="F8F8F8"/>
          <w:lang w:val="en-US" w:eastAsia="zh-CN" w:bidi="ar-SA"/>
        </w:rPr>
        <w:instrText xml:space="preserve"> HYPERLINK "http://blog.csdn.net/arvonzhang/article/details/8564836"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18" w:space="0"/>
          <w:shd w:val="clear" w:color="auto" w:fill="F8F8F8"/>
          <w:lang w:val="en-US" w:eastAsia="zh-CN" w:bidi="ar-SA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color="auto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18" w:space="0"/>
          <w:shd w:val="clear" w:color="auto" w:fill="F8F8F8"/>
          <w:lang w:val="en-US" w:eastAsia="zh-CN" w:bidi="ar-SA"/>
        </w:rPr>
        <w:fldChar w:fldCharType="end"/>
      </w:r>
    </w:p>
    <w:p>
      <w:pPr>
        <w:widowControl/>
        <w:numPr>
          <w:ilvl w:val="0"/>
          <w:numId w:val="2"/>
        </w:numPr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FFFFF"/>
        </w:rPr>
        <w:t>unsigned Power(unsigned n,unsigned p)   </w:t>
      </w:r>
    </w:p>
    <w:p>
      <w:pPr>
        <w:widowControl/>
        <w:numPr>
          <w:ilvl w:val="0"/>
          <w:numId w:val="2"/>
        </w:numPr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color="auto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8F8F8"/>
        </w:rPr>
        <w:t>{  </w:t>
      </w:r>
    </w:p>
    <w:p>
      <w:pPr>
        <w:widowControl/>
        <w:numPr>
          <w:ilvl w:val="0"/>
          <w:numId w:val="2"/>
        </w:numPr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FFFFF"/>
        </w:rPr>
        <w:t>   unsigned main=n;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color="auto" w:fill="FFFFFF"/>
        </w:rPr>
        <w:t>//用main保存结果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FFFFF"/>
        </w:rPr>
        <w:t>  </w:t>
      </w:r>
    </w:p>
    <w:p>
      <w:pPr>
        <w:widowControl/>
        <w:numPr>
          <w:ilvl w:val="0"/>
          <w:numId w:val="2"/>
        </w:numPr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color="auto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8F8F8"/>
        </w:rPr>
        <w:t>   unsigned odd=1;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color="auto" w:fill="F8F8F8"/>
        </w:rPr>
        <w:t>//odd用来计算“剩下的”乘积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8F8F8"/>
        </w:rPr>
        <w:t>  </w:t>
      </w:r>
    </w:p>
    <w:p>
      <w:pPr>
        <w:widowControl/>
        <w:numPr>
          <w:ilvl w:val="0"/>
          <w:numId w:val="2"/>
        </w:numPr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FFFFF"/>
        </w:rPr>
        <w:t>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color="auto" w:fill="FFFFFF"/>
        </w:rPr>
        <w:t>while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FFFFF"/>
        </w:rPr>
        <w:t> (p&gt;1)   </w:t>
      </w:r>
    </w:p>
    <w:p>
      <w:pPr>
        <w:widowControl/>
        <w:numPr>
          <w:ilvl w:val="0"/>
          <w:numId w:val="2"/>
        </w:numPr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color="auto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8F8F8"/>
        </w:rPr>
        <w:t>   {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color="auto" w:fill="F8F8F8"/>
        </w:rPr>
        <w:t>//一直计算，直到指数小于或等于1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8F8F8"/>
        </w:rPr>
        <w:t>  </w:t>
      </w:r>
    </w:p>
    <w:p>
      <w:pPr>
        <w:widowControl/>
        <w:numPr>
          <w:ilvl w:val="0"/>
          <w:numId w:val="2"/>
        </w:numPr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color="auto" w:fill="FFFFFF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FFFFF"/>
        </w:rPr>
        <w:t>((p%2)!=0)  </w:t>
      </w:r>
    </w:p>
    <w:p>
      <w:pPr>
        <w:widowControl/>
        <w:numPr>
          <w:ilvl w:val="0"/>
          <w:numId w:val="2"/>
        </w:numPr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color="auto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8F8F8"/>
        </w:rPr>
        <w:t>        {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color="auto" w:fill="F8F8F8"/>
        </w:rPr>
        <w:t>// 如果指数p是奇数，则说明计算后会剩一个多余的数，那么在这里把它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8F8F8"/>
        </w:rPr>
        <w:t>  </w:t>
      </w:r>
    </w:p>
    <w:p>
      <w:pPr>
        <w:widowControl/>
        <w:numPr>
          <w:ilvl w:val="0"/>
          <w:numId w:val="2"/>
        </w:numPr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FFFFF"/>
        </w:rPr>
        <w:t>乘到结果中  </w:t>
      </w:r>
    </w:p>
    <w:p>
      <w:pPr>
        <w:widowControl/>
        <w:numPr>
          <w:ilvl w:val="0"/>
          <w:numId w:val="2"/>
        </w:numPr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color="auto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8F8F8"/>
        </w:rPr>
        <w:t>            odd*=main;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color="auto" w:fill="F8F8F8"/>
        </w:rPr>
        <w:t>//把“剩下的”乘起来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8F8F8"/>
        </w:rPr>
        <w:t>  </w:t>
      </w:r>
    </w:p>
    <w:p>
      <w:pPr>
        <w:widowControl/>
        <w:numPr>
          <w:ilvl w:val="0"/>
          <w:numId w:val="2"/>
        </w:numPr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FFFFF"/>
        </w:rPr>
        <w:t>        }  </w:t>
      </w:r>
    </w:p>
    <w:p>
      <w:pPr>
        <w:widowControl/>
        <w:numPr>
          <w:ilvl w:val="0"/>
          <w:numId w:val="2"/>
        </w:numPr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color="auto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8F8F8"/>
        </w:rPr>
        <w:t>        main*=main;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color="auto" w:fill="F8F8F8"/>
        </w:rPr>
        <w:t>//主体乘方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8F8F8"/>
        </w:rPr>
        <w:t>  </w:t>
      </w:r>
    </w:p>
    <w:p>
      <w:pPr>
        <w:widowControl/>
        <w:numPr>
          <w:ilvl w:val="0"/>
          <w:numId w:val="2"/>
        </w:numPr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FFFFF"/>
        </w:rPr>
        <w:t>        p/=2;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color="auto" w:fill="FFFFFF"/>
        </w:rPr>
        <w:t>//指数除以2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FFFFF"/>
        </w:rPr>
        <w:t>  </w:t>
      </w:r>
    </w:p>
    <w:p>
      <w:pPr>
        <w:widowControl/>
        <w:numPr>
          <w:ilvl w:val="0"/>
          <w:numId w:val="2"/>
        </w:numPr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color="auto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8F8F8"/>
        </w:rPr>
        <w:t>   }  </w:t>
      </w:r>
    </w:p>
    <w:p>
      <w:pPr>
        <w:widowControl/>
        <w:numPr>
          <w:ilvl w:val="0"/>
          <w:numId w:val="2"/>
        </w:numPr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FFFFF"/>
        </w:rPr>
        <w:t>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color="auto" w:fill="FFFFFF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FFFFF"/>
        </w:rPr>
        <w:t> main*odd;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color="auto" w:fill="FFFFFF"/>
        </w:rPr>
        <w:t>//最后把主体和“剩下的”乘起来作为结果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FFFFF"/>
        </w:rPr>
        <w:t>  </w:t>
      </w:r>
    </w:p>
    <w:p>
      <w:pPr>
        <w:widowControl/>
        <w:numPr>
          <w:ilvl w:val="0"/>
          <w:numId w:val="2"/>
        </w:numPr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color="auto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8F8F8"/>
        </w:rPr>
        <w:t>}  </w:t>
      </w:r>
    </w:p>
    <w:p>
      <w:pPr>
        <w:pStyle w:val="4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90" w:lineRule="atLeast"/>
        <w:ind w:left="0" w:right="0" w:firstLine="0"/>
        <w:jc w:val="left"/>
        <w:rPr>
          <w:rFonts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FFFFF"/>
        </w:rPr>
        <w:t>够完美了吗？不，还不够！看出来了吗？main是没有必要的，并且我们可以有更快的代码来判断奇数。要知道除法或取模运算的效率很低，所以我们可以利用偶数的一个性质来优化代码，那就是偶数的二进制表示法中的最低位一定为0!</w:t>
      </w:r>
    </w:p>
    <w:p>
      <w:pPr>
        <w:pStyle w:val="4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90" w:lineRule="atLeast"/>
        <w:ind w:left="0" w:right="0" w:firstLine="0"/>
        <w:jc w:val="left"/>
        <w:rPr>
          <w:rFonts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FFFFF"/>
        </w:rPr>
        <w:t>完美版：</w:t>
      </w:r>
    </w:p>
    <w:p>
      <w:pPr>
        <w:widowControl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color="auto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color="auto" w:fill="F8F8F8"/>
          <w:lang w:val="en-US" w:eastAsia="zh-CN" w:bidi="ar-SA"/>
        </w:rPr>
        <w:t>[cpp]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color="auto" w:fill="F8F8F8"/>
          <w:lang w:val="en-US" w:eastAsia="zh-CN" w:bidi="ar-SA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18" w:space="0"/>
          <w:shd w:val="clear" w:color="auto" w:fill="F8F8F8"/>
          <w:lang w:val="en-US" w:eastAsia="zh-CN" w:bidi="ar-SA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18" w:space="0"/>
          <w:shd w:val="clear" w:color="auto" w:fill="F8F8F8"/>
          <w:lang w:val="en-US" w:eastAsia="zh-CN" w:bidi="ar-SA"/>
        </w:rPr>
        <w:instrText xml:space="preserve"> HYPERLINK "http://blog.csdn.net/arvonzhang/article/details/8564836"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18" w:space="0"/>
          <w:shd w:val="clear" w:color="auto" w:fill="F8F8F8"/>
          <w:lang w:val="en-US" w:eastAsia="zh-CN" w:bidi="ar-SA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color="auto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18" w:space="0"/>
          <w:shd w:val="clear" w:color="auto" w:fill="F8F8F8"/>
          <w:lang w:val="en-US" w:eastAsia="zh-CN" w:bidi="ar-SA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18" w:space="0"/>
          <w:shd w:val="clear" w:color="auto" w:fill="F8F8F8"/>
          <w:lang w:val="en-US" w:eastAsia="zh-CN" w:bidi="ar-SA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18" w:space="0"/>
          <w:shd w:val="clear" w:color="auto" w:fill="F8F8F8"/>
          <w:lang w:val="en-US" w:eastAsia="zh-CN" w:bidi="ar-SA"/>
        </w:rPr>
        <w:instrText xml:space="preserve"> HYPERLINK "http://blog.csdn.net/arvonzhang/article/details/8564836"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18" w:space="0"/>
          <w:shd w:val="clear" w:color="auto" w:fill="F8F8F8"/>
          <w:lang w:val="en-US" w:eastAsia="zh-CN" w:bidi="ar-SA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color="auto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18" w:space="0"/>
          <w:shd w:val="clear" w:color="auto" w:fill="F8F8F8"/>
          <w:lang w:val="en-US" w:eastAsia="zh-CN" w:bidi="ar-SA"/>
        </w:rPr>
        <w:fldChar w:fldCharType="end"/>
      </w:r>
    </w:p>
    <w:p>
      <w:pPr>
        <w:widowControl/>
        <w:numPr>
          <w:ilvl w:val="0"/>
          <w:numId w:val="3"/>
        </w:numPr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FFFFF"/>
        </w:rPr>
        <w:t>unsigned Power(unsigned n, unsigned p)   </w:t>
      </w:r>
    </w:p>
    <w:p>
      <w:pPr>
        <w:widowControl/>
        <w:numPr>
          <w:ilvl w:val="0"/>
          <w:numId w:val="3"/>
        </w:numPr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color="auto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8F8F8"/>
        </w:rPr>
        <w:t>{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color="auto" w:fill="F8F8F8"/>
        </w:rPr>
        <w:t>// 计算n的p次方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8F8F8"/>
        </w:rPr>
        <w:t>  </w:t>
      </w:r>
    </w:p>
    <w:p>
      <w:pPr>
        <w:widowControl/>
        <w:numPr>
          <w:ilvl w:val="0"/>
          <w:numId w:val="3"/>
        </w:numPr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FFFFF"/>
        </w:rPr>
        <w:t>    unsigned odd = 1;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color="auto" w:fill="FFFFFF"/>
        </w:rPr>
        <w:t>//oddk用来计算“剩下的”乘积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FFFFF"/>
        </w:rPr>
        <w:t>  </w:t>
      </w:r>
    </w:p>
    <w:p>
      <w:pPr>
        <w:widowControl/>
        <w:numPr>
          <w:ilvl w:val="0"/>
          <w:numId w:val="3"/>
        </w:numPr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color="auto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color="auto" w:fill="F8F8F8"/>
        </w:rPr>
        <w:t>while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8F8F8"/>
        </w:rPr>
        <w:t> (p &gt; 1)  </w:t>
      </w:r>
    </w:p>
    <w:p>
      <w:pPr>
        <w:widowControl/>
        <w:numPr>
          <w:ilvl w:val="0"/>
          <w:numId w:val="3"/>
        </w:numPr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FFFFF"/>
        </w:rPr>
        <w:t>    {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color="auto" w:fill="FFFFFF"/>
        </w:rPr>
        <w:t>// 一直计算到指数小于或等于1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FFFFF"/>
        </w:rPr>
        <w:t>  </w:t>
      </w:r>
    </w:p>
    <w:p>
      <w:pPr>
        <w:widowControl/>
        <w:numPr>
          <w:ilvl w:val="0"/>
          <w:numId w:val="3"/>
        </w:numPr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color="auto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8F8F8"/>
        </w:rPr>
        <w:t>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color="auto" w:fill="F8F8F8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8F8F8"/>
        </w:rPr>
        <w:t> (( p &amp; 1 )!=0)  </w:t>
      </w:r>
    </w:p>
    <w:p>
      <w:pPr>
        <w:widowControl/>
        <w:numPr>
          <w:ilvl w:val="0"/>
          <w:numId w:val="3"/>
        </w:numPr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FFFFF"/>
        </w:rPr>
        <w:t>      {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color="auto" w:fill="FFFFFF"/>
        </w:rPr>
        <w:t>// 判断p是否奇数，偶数的最低位必为0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FFFFF"/>
        </w:rPr>
        <w:t>  </w:t>
      </w:r>
    </w:p>
    <w:p>
      <w:pPr>
        <w:widowControl/>
        <w:numPr>
          <w:ilvl w:val="0"/>
          <w:numId w:val="3"/>
        </w:numPr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color="auto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8F8F8"/>
        </w:rPr>
        <w:t>             odd *= n;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color="auto" w:fill="F8F8F8"/>
        </w:rPr>
        <w:t>// 若odd为奇数，则把“剩下的”乘起来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8F8F8"/>
        </w:rPr>
        <w:t>  </w:t>
      </w:r>
    </w:p>
    <w:p>
      <w:pPr>
        <w:widowControl/>
        <w:numPr>
          <w:ilvl w:val="0"/>
          <w:numId w:val="3"/>
        </w:numPr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FFFFF"/>
        </w:rPr>
        <w:t>      }  </w:t>
      </w:r>
    </w:p>
    <w:p>
      <w:pPr>
        <w:widowControl/>
        <w:numPr>
          <w:ilvl w:val="0"/>
          <w:numId w:val="3"/>
        </w:numPr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color="auto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8F8F8"/>
        </w:rPr>
        <w:t>      n *= n;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color="auto" w:fill="F8F8F8"/>
        </w:rPr>
        <w:t>// 主体乘方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8F8F8"/>
        </w:rPr>
        <w:t>  </w:t>
      </w:r>
    </w:p>
    <w:p>
      <w:pPr>
        <w:widowControl/>
        <w:numPr>
          <w:ilvl w:val="0"/>
          <w:numId w:val="3"/>
        </w:numPr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FFFFF"/>
        </w:rPr>
        <w:t>      p /= 2;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color="auto" w:fill="FFFFFF"/>
        </w:rPr>
        <w:t>// 指数除以2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FFFFF"/>
        </w:rPr>
        <w:t>  </w:t>
      </w:r>
    </w:p>
    <w:p>
      <w:pPr>
        <w:widowControl/>
        <w:numPr>
          <w:ilvl w:val="0"/>
          <w:numId w:val="3"/>
        </w:numPr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color="auto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8F8F8"/>
        </w:rPr>
        <w:t>     }  </w:t>
      </w:r>
    </w:p>
    <w:p>
      <w:pPr>
        <w:widowControl/>
        <w:numPr>
          <w:ilvl w:val="0"/>
          <w:numId w:val="3"/>
        </w:numPr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color="auto" w:fill="FFFFFF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FFFFF"/>
        </w:rPr>
        <w:t> n * odd;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color="auto" w:fill="FFFFFF"/>
        </w:rPr>
        <w:t>// 最后把主体和“剩下的”乘起来作为结果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FFFFF"/>
        </w:rPr>
        <w:t>  </w:t>
      </w:r>
    </w:p>
    <w:p>
      <w:pPr>
        <w:widowControl/>
        <w:numPr>
          <w:ilvl w:val="0"/>
          <w:numId w:val="3"/>
        </w:numPr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color="auto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8F8F8"/>
        </w:rPr>
        <w:t>}  </w:t>
      </w:r>
    </w:p>
    <w:p>
      <w:pPr>
        <w:widowControl/>
        <w:jc w:val="left"/>
      </w:pPr>
      <w:r>
        <w:rPr>
          <w:rFonts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br/>
      </w:r>
      <w:r>
        <w:rPr>
          <w:rFonts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=============================================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===========</w:t>
      </w:r>
    </w:p>
    <w:p>
      <w:pPr>
        <w:pStyle w:val="2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90" w:lineRule="atLeast"/>
        <w:ind w:left="0" w:right="0" w:firstLine="0"/>
        <w:jc w:val="left"/>
        <w:rPr>
          <w:rFonts w:ascii="Arial" w:hAnsi="Arial" w:cs="Arial"/>
          <w:i w:val="0"/>
          <w:caps w:val="0"/>
          <w:color w:val="000000"/>
          <w:spacing w:val="0"/>
        </w:rPr>
      </w:pPr>
      <w:bookmarkStart w:id="3" w:name="t4"/>
      <w:bookmarkEnd w:id="3"/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FFFFF"/>
        </w:rPr>
        <w:t>5."蒙格马利”快速幂模算法</w:t>
      </w:r>
    </w:p>
    <w:p>
      <w:pPr>
        <w:pStyle w:val="4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90" w:lineRule="atLeast"/>
        <w:ind w:left="0" w:right="0" w:firstLine="0"/>
        <w:jc w:val="left"/>
        <w:rPr>
          <w:rFonts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FFFFF"/>
        </w:rPr>
        <w:t>后面我们会用到这样一种运算：(X^Y)%Z。但问题是当X和Y很大时，只有32位的整型变量如何能够有效的计算出结果？</w:t>
      </w:r>
    </w:p>
    <w:p>
      <w:pPr>
        <w:pStyle w:val="4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90" w:lineRule="atLeast"/>
        <w:ind w:left="0" w:right="0" w:firstLine="0"/>
        <w:jc w:val="left"/>
        <w:rPr>
          <w:rFonts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FFFFF"/>
        </w:rPr>
        <w:t>考虑上面那份最终的优化代码和再上面提到过的积模分解公式，我想你也许会猛拍一下脑门，吸口气说：“哦，我懂了！”。</w:t>
      </w:r>
    </w:p>
    <w:p>
      <w:pPr>
        <w:pStyle w:val="4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90" w:lineRule="atLeast"/>
        <w:ind w:left="0" w:right="0" w:firstLine="0"/>
        <w:jc w:val="left"/>
        <w:rPr>
          <w:rFonts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FFFFF"/>
        </w:rPr>
        <w:t>下面的讲解是给尚没有做出这样动作的同学们准备的：</w:t>
      </w:r>
    </w:p>
    <w:p>
      <w:pPr>
        <w:pStyle w:val="4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90" w:lineRule="atLeast"/>
        <w:ind w:left="0" w:right="0" w:firstLine="0"/>
        <w:jc w:val="left"/>
        <w:rPr>
          <w:rFonts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FFFFF"/>
        </w:rPr>
        <w:t>X^Y可以看作Y个X相乘，即然有积模分解公式，那么我们就可以把Y个X相乘再取模的过程分解开来，比如：(17^25)%29则可分解为：( ( 17 * 17 ) % 29 * ( 17 * 17 ) % 29 * ……</w:t>
      </w:r>
    </w:p>
    <w:p>
      <w:pPr>
        <w:pStyle w:val="4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90" w:lineRule="atLeast"/>
        <w:ind w:left="0" w:right="0" w:firstLine="0"/>
        <w:jc w:val="left"/>
        <w:rPr>
          <w:rFonts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FFFFF"/>
        </w:rPr>
        <w:t>如果用上面的代码将这个过程优化，那么我们就得到了著名的“蒙格马利”快速幂模算法：</w:t>
      </w:r>
    </w:p>
    <w:p>
      <w:pPr>
        <w:widowControl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color="auto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color="auto" w:fill="F8F8F8"/>
          <w:lang w:val="en-US" w:eastAsia="zh-CN" w:bidi="ar-SA"/>
        </w:rPr>
        <w:t>[cpp]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color="auto" w:fill="F8F8F8"/>
          <w:lang w:val="en-US" w:eastAsia="zh-CN" w:bidi="ar-SA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18" w:space="0"/>
          <w:shd w:val="clear" w:color="auto" w:fill="F8F8F8"/>
          <w:lang w:val="en-US" w:eastAsia="zh-CN" w:bidi="ar-SA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18" w:space="0"/>
          <w:shd w:val="clear" w:color="auto" w:fill="F8F8F8"/>
          <w:lang w:val="en-US" w:eastAsia="zh-CN" w:bidi="ar-SA"/>
        </w:rPr>
        <w:instrText xml:space="preserve"> HYPERLINK "http://blog.csdn.net/arvonzhang/article/details/8564836"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18" w:space="0"/>
          <w:shd w:val="clear" w:color="auto" w:fill="F8F8F8"/>
          <w:lang w:val="en-US" w:eastAsia="zh-CN" w:bidi="ar-SA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color="auto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18" w:space="0"/>
          <w:shd w:val="clear" w:color="auto" w:fill="F8F8F8"/>
          <w:lang w:val="en-US" w:eastAsia="zh-CN" w:bidi="ar-SA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18" w:space="0"/>
          <w:shd w:val="clear" w:color="auto" w:fill="F8F8F8"/>
          <w:lang w:val="en-US" w:eastAsia="zh-CN" w:bidi="ar-SA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18" w:space="0"/>
          <w:shd w:val="clear" w:color="auto" w:fill="F8F8F8"/>
          <w:lang w:val="en-US" w:eastAsia="zh-CN" w:bidi="ar-SA"/>
        </w:rPr>
        <w:instrText xml:space="preserve"> HYPERLINK "http://blog.csdn.net/arvonzhang/article/details/8564836"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18" w:space="0"/>
          <w:shd w:val="clear" w:color="auto" w:fill="F8F8F8"/>
          <w:lang w:val="en-US" w:eastAsia="zh-CN" w:bidi="ar-SA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color="auto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18" w:space="0"/>
          <w:shd w:val="clear" w:color="auto" w:fill="F8F8F8"/>
          <w:lang w:val="en-US" w:eastAsia="zh-CN" w:bidi="ar-SA"/>
        </w:rPr>
        <w:fldChar w:fldCharType="end"/>
      </w:r>
    </w:p>
    <w:p>
      <w:pPr>
        <w:widowControl/>
        <w:numPr>
          <w:ilvl w:val="0"/>
          <w:numId w:val="4"/>
        </w:numPr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FFFFF"/>
        </w:rPr>
        <w:t>unsigned Montgomery(unsigned n, unsigned p, unsigned m)  </w:t>
      </w:r>
    </w:p>
    <w:p>
      <w:pPr>
        <w:widowControl/>
        <w:numPr>
          <w:ilvl w:val="0"/>
          <w:numId w:val="4"/>
        </w:numPr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color="auto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8F8F8"/>
        </w:rPr>
        <w:t>{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color="auto" w:fill="F8F8F8"/>
        </w:rPr>
        <w:t>// 快速计算 (n ^ e) % m 的值，与power算法极类似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8F8F8"/>
        </w:rPr>
        <w:t>  </w:t>
      </w:r>
    </w:p>
    <w:p>
      <w:pPr>
        <w:widowControl/>
        <w:numPr>
          <w:ilvl w:val="0"/>
          <w:numId w:val="4"/>
        </w:numPr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FFFFF"/>
        </w:rPr>
        <w:t>    unsigned r = n % m;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color="auto" w:fill="FFFFFF"/>
        </w:rPr>
        <w:t>// 这里的r可不能省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FFFFF"/>
        </w:rPr>
        <w:t>  </w:t>
      </w:r>
    </w:p>
    <w:p>
      <w:pPr>
        <w:widowControl/>
        <w:numPr>
          <w:ilvl w:val="0"/>
          <w:numId w:val="4"/>
        </w:numPr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color="auto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8F8F8"/>
        </w:rPr>
        <w:t>    unsigned k = 1;  </w:t>
      </w:r>
    </w:p>
    <w:p>
      <w:pPr>
        <w:widowControl/>
        <w:numPr>
          <w:ilvl w:val="0"/>
          <w:numId w:val="4"/>
        </w:numPr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color="auto" w:fill="FFFFFF"/>
        </w:rPr>
        <w:t>while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FFFFF"/>
        </w:rPr>
        <w:t> (p &gt; 1)  </w:t>
      </w:r>
    </w:p>
    <w:p>
      <w:pPr>
        <w:widowControl/>
        <w:numPr>
          <w:ilvl w:val="0"/>
          <w:numId w:val="4"/>
        </w:numPr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color="auto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8F8F8"/>
        </w:rPr>
        <w:t>    {  </w:t>
      </w:r>
    </w:p>
    <w:p>
      <w:pPr>
        <w:widowControl/>
        <w:numPr>
          <w:ilvl w:val="0"/>
          <w:numId w:val="4"/>
        </w:numPr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color="auto" w:fill="FFFFFF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FFFFF"/>
        </w:rPr>
        <w:t> ((p &amp; 1)!=0)  </w:t>
      </w:r>
    </w:p>
    <w:p>
      <w:pPr>
        <w:widowControl/>
        <w:numPr>
          <w:ilvl w:val="0"/>
          <w:numId w:val="4"/>
        </w:numPr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color="auto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8F8F8"/>
        </w:rPr>
        <w:t>        {  </w:t>
      </w:r>
    </w:p>
    <w:p>
      <w:pPr>
        <w:widowControl/>
        <w:numPr>
          <w:ilvl w:val="0"/>
          <w:numId w:val="4"/>
        </w:numPr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FFFFF"/>
        </w:rPr>
        <w:t>            k = (k * r) % m;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color="auto" w:fill="FFFFFF"/>
        </w:rPr>
        <w:t>// 直接取模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FFFFF"/>
        </w:rPr>
        <w:t>  </w:t>
      </w:r>
    </w:p>
    <w:p>
      <w:pPr>
        <w:widowControl/>
        <w:numPr>
          <w:ilvl w:val="0"/>
          <w:numId w:val="4"/>
        </w:numPr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color="auto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8F8F8"/>
        </w:rPr>
        <w:t>        }  </w:t>
      </w:r>
    </w:p>
    <w:p>
      <w:pPr>
        <w:widowControl/>
        <w:numPr>
          <w:ilvl w:val="0"/>
          <w:numId w:val="4"/>
        </w:numPr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FFFFF"/>
        </w:rPr>
        <w:t>        r = (r * r) % m;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color="auto" w:fill="FFFFFF"/>
        </w:rPr>
        <w:t>// 同上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FFFFF"/>
        </w:rPr>
        <w:t>  </w:t>
      </w:r>
    </w:p>
    <w:p>
      <w:pPr>
        <w:widowControl/>
        <w:numPr>
          <w:ilvl w:val="0"/>
          <w:numId w:val="4"/>
        </w:numPr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color="auto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8F8F8"/>
        </w:rPr>
        <w:t>        p /= 2;  </w:t>
      </w:r>
    </w:p>
    <w:p>
      <w:pPr>
        <w:widowControl/>
        <w:numPr>
          <w:ilvl w:val="0"/>
          <w:numId w:val="4"/>
        </w:numPr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FFFFF"/>
        </w:rPr>
        <w:t>    }  </w:t>
      </w:r>
    </w:p>
    <w:p>
      <w:pPr>
        <w:widowControl/>
        <w:numPr>
          <w:ilvl w:val="0"/>
          <w:numId w:val="4"/>
        </w:numPr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color="auto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color="auto" w:fill="F8F8F8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8F8F8"/>
        </w:rPr>
        <w:t> (r * k) % m;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color="auto" w:fill="F8F8F8"/>
        </w:rPr>
        <w:t>// 还是同上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8F8F8"/>
        </w:rPr>
        <w:t>  </w:t>
      </w:r>
    </w:p>
    <w:p>
      <w:pPr>
        <w:widowControl/>
        <w:numPr>
          <w:ilvl w:val="0"/>
          <w:numId w:val="4"/>
        </w:numPr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FFFFF"/>
        </w:rPr>
        <w:t>}  </w:t>
      </w:r>
    </w:p>
    <w:p>
      <w:pPr>
        <w:widowControl/>
        <w:jc w:val="left"/>
      </w:pPr>
      <w:r>
        <w:rPr>
          <w:rFonts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br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上面的代码还可以优化。下面是蒙格马利极速版：</w:t>
      </w:r>
    </w:p>
    <w:p>
      <w:pPr>
        <w:widowControl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color="auto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color="auto" w:fill="F8F8F8"/>
          <w:lang w:val="en-US" w:eastAsia="zh-CN" w:bidi="ar-SA"/>
        </w:rPr>
        <w:t>[cpp]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color="auto" w:fill="F8F8F8"/>
          <w:lang w:val="en-US" w:eastAsia="zh-CN" w:bidi="ar-SA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18" w:space="0"/>
          <w:shd w:val="clear" w:color="auto" w:fill="F8F8F8"/>
          <w:lang w:val="en-US" w:eastAsia="zh-CN" w:bidi="ar-SA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18" w:space="0"/>
          <w:shd w:val="clear" w:color="auto" w:fill="F8F8F8"/>
          <w:lang w:val="en-US" w:eastAsia="zh-CN" w:bidi="ar-SA"/>
        </w:rPr>
        <w:instrText xml:space="preserve"> HYPERLINK "http://blog.csdn.net/arvonzhang/article/details/8564836"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18" w:space="0"/>
          <w:shd w:val="clear" w:color="auto" w:fill="F8F8F8"/>
          <w:lang w:val="en-US" w:eastAsia="zh-CN" w:bidi="ar-SA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color="auto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18" w:space="0"/>
          <w:shd w:val="clear" w:color="auto" w:fill="F8F8F8"/>
          <w:lang w:val="en-US" w:eastAsia="zh-CN" w:bidi="ar-SA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18" w:space="0"/>
          <w:shd w:val="clear" w:color="auto" w:fill="F8F8F8"/>
          <w:lang w:val="en-US" w:eastAsia="zh-CN" w:bidi="ar-SA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18" w:space="0"/>
          <w:shd w:val="clear" w:color="auto" w:fill="F8F8F8"/>
          <w:lang w:val="en-US" w:eastAsia="zh-CN" w:bidi="ar-SA"/>
        </w:rPr>
        <w:instrText xml:space="preserve"> HYPERLINK "http://blog.csdn.net/arvonzhang/article/details/8564836"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18" w:space="0"/>
          <w:shd w:val="clear" w:color="auto" w:fill="F8F8F8"/>
          <w:lang w:val="en-US" w:eastAsia="zh-CN" w:bidi="ar-SA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color="auto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18" w:space="0"/>
          <w:shd w:val="clear" w:color="auto" w:fill="F8F8F8"/>
          <w:lang w:val="en-US" w:eastAsia="zh-CN" w:bidi="ar-SA"/>
        </w:rPr>
        <w:fldChar w:fldCharType="end"/>
      </w:r>
    </w:p>
    <w:p>
      <w:pPr>
        <w:widowControl/>
        <w:numPr>
          <w:ilvl w:val="0"/>
          <w:numId w:val="5"/>
        </w:numPr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FFFFF"/>
        </w:rPr>
        <w:t>unsigned Montgomery(unsigned n,unsigned p,unsigned m)  </w:t>
      </w:r>
    </w:p>
    <w:p>
      <w:pPr>
        <w:widowControl/>
        <w:numPr>
          <w:ilvl w:val="0"/>
          <w:numId w:val="5"/>
        </w:numPr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color="auto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8F8F8"/>
        </w:rPr>
        <w:t>{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color="auto" w:fill="F8F8F8"/>
        </w:rPr>
        <w:t>//快速计算(n^p)%m的值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8F8F8"/>
        </w:rPr>
        <w:t>  </w:t>
      </w:r>
    </w:p>
    <w:p>
      <w:pPr>
        <w:widowControl/>
        <w:numPr>
          <w:ilvl w:val="0"/>
          <w:numId w:val="5"/>
        </w:numPr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FFFFF"/>
        </w:rPr>
        <w:t>      unsignedk=1;  </w:t>
      </w:r>
    </w:p>
    <w:p>
      <w:pPr>
        <w:widowControl/>
        <w:numPr>
          <w:ilvl w:val="0"/>
          <w:numId w:val="5"/>
        </w:numPr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color="auto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8F8F8"/>
        </w:rPr>
        <w:t>      n%=m;  </w:t>
      </w:r>
    </w:p>
    <w:p>
      <w:pPr>
        <w:widowControl/>
        <w:numPr>
          <w:ilvl w:val="0"/>
          <w:numId w:val="5"/>
        </w:numPr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FFFFF"/>
        </w:rPr>
        <w:t>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color="auto" w:fill="FFFFFF"/>
        </w:rPr>
        <w:t>while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FFFFF"/>
        </w:rPr>
        <w:t>(p!=1)  </w:t>
      </w:r>
    </w:p>
    <w:p>
      <w:pPr>
        <w:widowControl/>
        <w:numPr>
          <w:ilvl w:val="0"/>
          <w:numId w:val="5"/>
        </w:numPr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color="auto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8F8F8"/>
        </w:rPr>
        <w:t>     {  </w:t>
      </w:r>
    </w:p>
    <w:p>
      <w:pPr>
        <w:widowControl/>
        <w:numPr>
          <w:ilvl w:val="0"/>
          <w:numId w:val="5"/>
        </w:numPr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FFFFF"/>
        </w:rPr>
        <w:t>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color="auto" w:fill="FFFFFF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FFFFF"/>
        </w:rPr>
        <w:t>(0!=(p&amp;1))k=(k*n)%m;  </w:t>
      </w:r>
    </w:p>
    <w:p>
      <w:pPr>
        <w:widowControl/>
        <w:numPr>
          <w:ilvl w:val="0"/>
          <w:numId w:val="5"/>
        </w:numPr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color="auto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8F8F8"/>
        </w:rPr>
        <w:t>         n=(n*n)%m;  </w:t>
      </w:r>
    </w:p>
    <w:p>
      <w:pPr>
        <w:widowControl/>
        <w:numPr>
          <w:ilvl w:val="0"/>
          <w:numId w:val="5"/>
        </w:numPr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FFFFF"/>
        </w:rPr>
        <w:t>         p&gt;&gt;=1;  </w:t>
      </w:r>
    </w:p>
    <w:p>
      <w:pPr>
        <w:widowControl/>
        <w:numPr>
          <w:ilvl w:val="0"/>
          <w:numId w:val="5"/>
        </w:numPr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color="auto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8F8F8"/>
        </w:rPr>
        <w:t>    }  </w:t>
      </w:r>
    </w:p>
    <w:p>
      <w:pPr>
        <w:widowControl/>
        <w:numPr>
          <w:ilvl w:val="0"/>
          <w:numId w:val="5"/>
        </w:numPr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color="auto" w:fill="FFFFFF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FFFFF"/>
        </w:rPr>
        <w:t>(n*k)%m;  </w:t>
      </w:r>
    </w:p>
    <w:p>
      <w:pPr>
        <w:widowControl/>
        <w:numPr>
          <w:ilvl w:val="0"/>
          <w:numId w:val="5"/>
        </w:numPr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color="auto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8F8F8"/>
        </w:rPr>
        <w:t>}  </w:t>
      </w:r>
    </w:p>
    <w:p>
      <w:pPr>
        <w:widowControl/>
        <w:jc w:val="left"/>
      </w:pPr>
      <w:r>
        <w:rPr>
          <w:rFonts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br/>
      </w:r>
      <w:r>
        <w:rPr>
          <w:rFonts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=============================================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========</w:t>
      </w:r>
    </w:p>
    <w:p>
      <w:pPr>
        <w:pStyle w:val="2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90" w:lineRule="atLeast"/>
        <w:ind w:left="0" w:right="0" w:firstLine="0"/>
        <w:jc w:val="left"/>
        <w:rPr>
          <w:rFonts w:ascii="Arial" w:hAnsi="Arial" w:cs="Arial"/>
          <w:i w:val="0"/>
          <w:caps w:val="0"/>
          <w:color w:val="000000"/>
          <w:spacing w:val="0"/>
        </w:rPr>
      </w:pPr>
      <w:bookmarkStart w:id="4" w:name="t5"/>
      <w:bookmarkEnd w:id="4"/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FFFFF"/>
        </w:rPr>
        <w:t>6.怎么判断一个数是否为素数？</w:t>
      </w:r>
    </w:p>
    <w:p>
      <w:pPr>
        <w:pStyle w:val="3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90" w:lineRule="atLeast"/>
        <w:ind w:left="0" w:right="0" w:firstLine="0"/>
        <w:jc w:val="left"/>
        <w:rPr>
          <w:rFonts w:ascii="Arial" w:hAnsi="Arial" w:cs="Arial"/>
          <w:i w:val="0"/>
          <w:caps w:val="0"/>
          <w:color w:val="000000"/>
          <w:spacing w:val="0"/>
        </w:rPr>
      </w:pPr>
      <w:bookmarkStart w:id="5" w:name="t6"/>
      <w:bookmarkEnd w:id="5"/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FFFFF"/>
        </w:rPr>
        <w:t>1)笨蛋的作法：</w:t>
      </w:r>
    </w:p>
    <w:p>
      <w:pPr>
        <w:widowControl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color="auto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color="auto" w:fill="F8F8F8"/>
          <w:lang w:val="en-US" w:eastAsia="zh-CN" w:bidi="ar-SA"/>
        </w:rPr>
        <w:t>[cpp]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color="auto" w:fill="F8F8F8"/>
          <w:lang w:val="en-US" w:eastAsia="zh-CN" w:bidi="ar-SA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18" w:space="0"/>
          <w:shd w:val="clear" w:color="auto" w:fill="F8F8F8"/>
          <w:lang w:val="en-US" w:eastAsia="zh-CN" w:bidi="ar-SA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18" w:space="0"/>
          <w:shd w:val="clear" w:color="auto" w:fill="F8F8F8"/>
          <w:lang w:val="en-US" w:eastAsia="zh-CN" w:bidi="ar-SA"/>
        </w:rPr>
        <w:instrText xml:space="preserve"> HYPERLINK "http://blog.csdn.net/arvonzhang/article/details/8564836"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18" w:space="0"/>
          <w:shd w:val="clear" w:color="auto" w:fill="F8F8F8"/>
          <w:lang w:val="en-US" w:eastAsia="zh-CN" w:bidi="ar-SA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color="auto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18" w:space="0"/>
          <w:shd w:val="clear" w:color="auto" w:fill="F8F8F8"/>
          <w:lang w:val="en-US" w:eastAsia="zh-CN" w:bidi="ar-SA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18" w:space="0"/>
          <w:shd w:val="clear" w:color="auto" w:fill="F8F8F8"/>
          <w:lang w:val="en-US" w:eastAsia="zh-CN" w:bidi="ar-SA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18" w:space="0"/>
          <w:shd w:val="clear" w:color="auto" w:fill="F8F8F8"/>
          <w:lang w:val="en-US" w:eastAsia="zh-CN" w:bidi="ar-SA"/>
        </w:rPr>
        <w:instrText xml:space="preserve"> HYPERLINK "http://blog.csdn.net/arvonzhang/article/details/8564836"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18" w:space="0"/>
          <w:shd w:val="clear" w:color="auto" w:fill="F8F8F8"/>
          <w:lang w:val="en-US" w:eastAsia="zh-CN" w:bidi="ar-SA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color="auto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18" w:space="0"/>
          <w:shd w:val="clear" w:color="auto" w:fill="F8F8F8"/>
          <w:lang w:val="en-US" w:eastAsia="zh-CN" w:bidi="ar-SA"/>
        </w:rPr>
        <w:fldChar w:fldCharType="end"/>
      </w:r>
    </w:p>
    <w:p>
      <w:pPr>
        <w:widowControl/>
        <w:numPr>
          <w:ilvl w:val="0"/>
          <w:numId w:val="6"/>
        </w:numPr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color="auto" w:fill="FFFFFF"/>
        </w:rPr>
        <w:t>bool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FFFFF"/>
        </w:rPr>
        <w:t> IsPrime(unsigned n)  </w:t>
      </w:r>
    </w:p>
    <w:p>
      <w:pPr>
        <w:widowControl/>
        <w:numPr>
          <w:ilvl w:val="0"/>
          <w:numId w:val="6"/>
        </w:numPr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color="auto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8F8F8"/>
        </w:rPr>
        <w:t>{  </w:t>
      </w:r>
    </w:p>
    <w:p>
      <w:pPr>
        <w:widowControl/>
        <w:numPr>
          <w:ilvl w:val="0"/>
          <w:numId w:val="6"/>
        </w:numPr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color="auto" w:fill="FFFFFF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FFFFF"/>
        </w:rPr>
        <w:t> (n&lt;2)  </w:t>
      </w:r>
    </w:p>
    <w:p>
      <w:pPr>
        <w:widowControl/>
        <w:numPr>
          <w:ilvl w:val="0"/>
          <w:numId w:val="6"/>
        </w:numPr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color="auto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8F8F8"/>
        </w:rPr>
        <w:t>    {     </w:t>
      </w:r>
    </w:p>
    <w:p>
      <w:pPr>
        <w:widowControl/>
        <w:numPr>
          <w:ilvl w:val="0"/>
          <w:numId w:val="6"/>
        </w:numPr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FFFFF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color="auto" w:fill="FFFFFF"/>
        </w:rPr>
        <w:t>//小于2的数即不是合数也不是素数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FFFFF"/>
        </w:rPr>
        <w:t>  </w:t>
      </w:r>
    </w:p>
    <w:p>
      <w:pPr>
        <w:widowControl/>
        <w:numPr>
          <w:ilvl w:val="0"/>
          <w:numId w:val="6"/>
        </w:numPr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color="auto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color="auto" w:fill="F8F8F8"/>
        </w:rPr>
        <w:t>throw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8F8F8"/>
        </w:rPr>
        <w:t> 0;  </w:t>
      </w:r>
    </w:p>
    <w:p>
      <w:pPr>
        <w:widowControl/>
        <w:numPr>
          <w:ilvl w:val="0"/>
          <w:numId w:val="6"/>
        </w:numPr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FFFFF"/>
        </w:rPr>
        <w:t>    }  </w:t>
      </w:r>
    </w:p>
    <w:p>
      <w:pPr>
        <w:widowControl/>
        <w:numPr>
          <w:ilvl w:val="0"/>
          <w:numId w:val="6"/>
        </w:numPr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color="auto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color="auto" w:fill="F8F8F8"/>
        </w:rPr>
        <w:t>for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8F8F8"/>
        </w:rPr>
        <w:t> (unsigned i=2;i&lt;n;++i)  </w:t>
      </w:r>
    </w:p>
    <w:p>
      <w:pPr>
        <w:widowControl/>
        <w:numPr>
          <w:ilvl w:val="0"/>
          <w:numId w:val="6"/>
        </w:numPr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FFFFF"/>
        </w:rPr>
        <w:t>    {   </w:t>
      </w:r>
    </w:p>
    <w:p>
      <w:pPr>
        <w:widowControl/>
        <w:numPr>
          <w:ilvl w:val="0"/>
          <w:numId w:val="6"/>
        </w:numPr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color="auto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8F8F8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color="auto" w:fill="F8F8F8"/>
        </w:rPr>
        <w:t>//和比它小的所有的数相除，如果都除不尽，证明素数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8F8F8"/>
        </w:rPr>
        <w:t>  </w:t>
      </w:r>
    </w:p>
    <w:p>
      <w:pPr>
        <w:widowControl/>
        <w:numPr>
          <w:ilvl w:val="0"/>
          <w:numId w:val="6"/>
        </w:numPr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color="auto" w:fill="FFFFFF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FFFFF"/>
        </w:rPr>
        <w:t> (n%i==0)  </w:t>
      </w:r>
    </w:p>
    <w:p>
      <w:pPr>
        <w:widowControl/>
        <w:numPr>
          <w:ilvl w:val="0"/>
          <w:numId w:val="6"/>
        </w:numPr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color="auto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8F8F8"/>
        </w:rPr>
        <w:t>        {  </w:t>
      </w:r>
    </w:p>
    <w:p>
      <w:pPr>
        <w:widowControl/>
        <w:numPr>
          <w:ilvl w:val="0"/>
          <w:numId w:val="6"/>
        </w:numPr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FFFFF"/>
        </w:rPr>
        <w:t>    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color="auto" w:fill="FFFFFF"/>
        </w:rPr>
        <w:t>//除尽了，则是合数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FFFFF"/>
        </w:rPr>
        <w:t>  </w:t>
      </w:r>
    </w:p>
    <w:p>
      <w:pPr>
        <w:widowControl/>
        <w:numPr>
          <w:ilvl w:val="0"/>
          <w:numId w:val="6"/>
        </w:numPr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color="auto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color="auto" w:fill="F8F8F8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color="auto" w:fill="F8F8F8"/>
        </w:rPr>
        <w:t>false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8F8F8"/>
        </w:rPr>
        <w:t>;  </w:t>
      </w:r>
    </w:p>
    <w:p>
      <w:pPr>
        <w:widowControl/>
        <w:numPr>
          <w:ilvl w:val="0"/>
          <w:numId w:val="6"/>
        </w:numPr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FFFFF"/>
        </w:rPr>
        <w:t>        }  </w:t>
      </w:r>
    </w:p>
    <w:p>
      <w:pPr>
        <w:widowControl/>
        <w:numPr>
          <w:ilvl w:val="0"/>
          <w:numId w:val="6"/>
        </w:numPr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color="auto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8F8F8"/>
        </w:rPr>
        <w:t>    }  </w:t>
      </w:r>
    </w:p>
    <w:p>
      <w:pPr>
        <w:widowControl/>
        <w:numPr>
          <w:ilvl w:val="0"/>
          <w:numId w:val="6"/>
        </w:numPr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color="auto" w:fill="FFFFFF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color="auto" w:fill="FFFFFF"/>
        </w:rPr>
        <w:t>true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FFFFF"/>
        </w:rPr>
        <w:t>;  </w:t>
      </w:r>
    </w:p>
    <w:p>
      <w:pPr>
        <w:widowControl/>
        <w:numPr>
          <w:ilvl w:val="0"/>
          <w:numId w:val="6"/>
        </w:numPr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color="auto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8F8F8"/>
        </w:rPr>
        <w:t>}  </w:t>
      </w:r>
    </w:p>
    <w:p>
      <w:pPr>
        <w:widowControl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一个数去除以比它的一半还要大的数，一定除不尽，所以还用判断吗？？</w:t>
      </w:r>
    </w:p>
    <w:p>
      <w:pPr>
        <w:pStyle w:val="3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90" w:lineRule="atLeast"/>
        <w:ind w:left="0" w:right="0" w:firstLine="0"/>
        <w:jc w:val="left"/>
        <w:rPr>
          <w:rFonts w:ascii="Arial" w:hAnsi="Arial" w:cs="Arial"/>
          <w:i w:val="0"/>
          <w:caps w:val="0"/>
          <w:color w:val="000000"/>
          <w:spacing w:val="0"/>
        </w:rPr>
      </w:pPr>
      <w:bookmarkStart w:id="6" w:name="t7"/>
      <w:bookmarkEnd w:id="6"/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FFFFF"/>
        </w:rPr>
        <w:t>2)下面是小学生的做法：</w:t>
      </w:r>
    </w:p>
    <w:p>
      <w:pPr>
        <w:widowControl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color="auto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color="auto" w:fill="F8F8F8"/>
          <w:lang w:val="en-US" w:eastAsia="zh-CN" w:bidi="ar-SA"/>
        </w:rPr>
        <w:t>[cpp]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color="auto" w:fill="F8F8F8"/>
          <w:lang w:val="en-US" w:eastAsia="zh-CN" w:bidi="ar-SA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18" w:space="0"/>
          <w:shd w:val="clear" w:color="auto" w:fill="F8F8F8"/>
          <w:lang w:val="en-US" w:eastAsia="zh-CN" w:bidi="ar-SA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18" w:space="0"/>
          <w:shd w:val="clear" w:color="auto" w:fill="F8F8F8"/>
          <w:lang w:val="en-US" w:eastAsia="zh-CN" w:bidi="ar-SA"/>
        </w:rPr>
        <w:instrText xml:space="preserve"> HYPERLINK "http://blog.csdn.net/arvonzhang/article/details/8564836"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18" w:space="0"/>
          <w:shd w:val="clear" w:color="auto" w:fill="F8F8F8"/>
          <w:lang w:val="en-US" w:eastAsia="zh-CN" w:bidi="ar-SA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color="auto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18" w:space="0"/>
          <w:shd w:val="clear" w:color="auto" w:fill="F8F8F8"/>
          <w:lang w:val="en-US" w:eastAsia="zh-CN" w:bidi="ar-SA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18" w:space="0"/>
          <w:shd w:val="clear" w:color="auto" w:fill="F8F8F8"/>
          <w:lang w:val="en-US" w:eastAsia="zh-CN" w:bidi="ar-SA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18" w:space="0"/>
          <w:shd w:val="clear" w:color="auto" w:fill="F8F8F8"/>
          <w:lang w:val="en-US" w:eastAsia="zh-CN" w:bidi="ar-SA"/>
        </w:rPr>
        <w:instrText xml:space="preserve"> HYPERLINK "http://blog.csdn.net/arvonzhang/article/details/8564836"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18" w:space="0"/>
          <w:shd w:val="clear" w:color="auto" w:fill="F8F8F8"/>
          <w:lang w:val="en-US" w:eastAsia="zh-CN" w:bidi="ar-SA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color="auto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18" w:space="0"/>
          <w:shd w:val="clear" w:color="auto" w:fill="F8F8F8"/>
          <w:lang w:val="en-US" w:eastAsia="zh-CN" w:bidi="ar-SA"/>
        </w:rPr>
        <w:fldChar w:fldCharType="end"/>
      </w:r>
    </w:p>
    <w:p>
      <w:pPr>
        <w:widowControl/>
        <w:numPr>
          <w:ilvl w:val="0"/>
          <w:numId w:val="7"/>
        </w:numPr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color="auto" w:fill="FFFFFF"/>
        </w:rPr>
        <w:t>bool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FFFFF"/>
        </w:rPr>
        <w:t> IsPrime(unsigned n)  </w:t>
      </w:r>
    </w:p>
    <w:p>
      <w:pPr>
        <w:widowControl/>
        <w:numPr>
          <w:ilvl w:val="0"/>
          <w:numId w:val="7"/>
        </w:numPr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color="auto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8F8F8"/>
        </w:rPr>
        <w:t>{  </w:t>
      </w:r>
    </w:p>
    <w:p>
      <w:pPr>
        <w:widowControl/>
        <w:numPr>
          <w:ilvl w:val="0"/>
          <w:numId w:val="7"/>
        </w:numPr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color="auto" w:fill="FFFFFF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FFFFF"/>
        </w:rPr>
        <w:t> (n&lt;2)  </w:t>
      </w:r>
    </w:p>
    <w:p>
      <w:pPr>
        <w:widowControl/>
        <w:numPr>
          <w:ilvl w:val="0"/>
          <w:numId w:val="7"/>
        </w:numPr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color="auto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8F8F8"/>
        </w:rPr>
        <w:t>    {  </w:t>
      </w:r>
    </w:p>
    <w:p>
      <w:pPr>
        <w:widowControl/>
        <w:numPr>
          <w:ilvl w:val="0"/>
          <w:numId w:val="7"/>
        </w:numPr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FFFFF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color="auto" w:fill="FFFFFF"/>
        </w:rPr>
        <w:t>//小于2的数即不是合数也不是素数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FFFFF"/>
        </w:rPr>
        <w:t>  </w:t>
      </w:r>
    </w:p>
    <w:p>
      <w:pPr>
        <w:widowControl/>
        <w:numPr>
          <w:ilvl w:val="0"/>
          <w:numId w:val="7"/>
        </w:numPr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color="auto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color="auto" w:fill="F8F8F8"/>
        </w:rPr>
        <w:t>throw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8F8F8"/>
        </w:rPr>
        <w:t> 0;  </w:t>
      </w:r>
    </w:p>
    <w:p>
      <w:pPr>
        <w:widowControl/>
        <w:numPr>
          <w:ilvl w:val="0"/>
          <w:numId w:val="7"/>
        </w:numPr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FFFFF"/>
        </w:rPr>
        <w:t>    }  </w:t>
      </w:r>
    </w:p>
    <w:p>
      <w:pPr>
        <w:widowControl/>
        <w:numPr>
          <w:ilvl w:val="0"/>
          <w:numId w:val="7"/>
        </w:numPr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color="auto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color="auto" w:fill="F8F8F8"/>
        </w:rPr>
        <w:t>for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8F8F8"/>
        </w:rPr>
        <w:t>(unsigned i=2;i&lt;n/2+1;++i)  </w:t>
      </w:r>
    </w:p>
    <w:p>
      <w:pPr>
        <w:widowControl/>
        <w:numPr>
          <w:ilvl w:val="0"/>
          <w:numId w:val="7"/>
        </w:numPr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FFFFF"/>
        </w:rPr>
        <w:t>    {   </w:t>
      </w:r>
    </w:p>
    <w:p>
      <w:pPr>
        <w:widowControl/>
        <w:numPr>
          <w:ilvl w:val="0"/>
          <w:numId w:val="7"/>
        </w:numPr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color="auto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8F8F8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color="auto" w:fill="F8F8F8"/>
        </w:rPr>
        <w:t>// 和比它的一半小数相除，如果都除不尽，证明素数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8F8F8"/>
        </w:rPr>
        <w:t>  </w:t>
      </w:r>
    </w:p>
    <w:p>
      <w:pPr>
        <w:widowControl/>
        <w:numPr>
          <w:ilvl w:val="0"/>
          <w:numId w:val="7"/>
        </w:numPr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color="auto" w:fill="FFFFFF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FFFFF"/>
        </w:rPr>
        <w:t> ( 0 == n % i )  </w:t>
      </w:r>
    </w:p>
    <w:p>
      <w:pPr>
        <w:widowControl/>
        <w:numPr>
          <w:ilvl w:val="0"/>
          <w:numId w:val="7"/>
        </w:numPr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color="auto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8F8F8"/>
        </w:rPr>
        <w:t>        {   </w:t>
      </w:r>
    </w:p>
    <w:p>
      <w:pPr>
        <w:widowControl/>
        <w:numPr>
          <w:ilvl w:val="0"/>
          <w:numId w:val="7"/>
        </w:numPr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FFFFF"/>
        </w:rPr>
        <w:t>    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color="auto" w:fill="FFFFFF"/>
        </w:rPr>
        <w:t>// 除尽了，合数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FFFFF"/>
        </w:rPr>
        <w:t>  </w:t>
      </w:r>
    </w:p>
    <w:p>
      <w:pPr>
        <w:widowControl/>
        <w:numPr>
          <w:ilvl w:val="0"/>
          <w:numId w:val="7"/>
        </w:numPr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color="auto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color="auto" w:fill="F8F8F8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color="auto" w:fill="F8F8F8"/>
        </w:rPr>
        <w:t>false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8F8F8"/>
        </w:rPr>
        <w:t>;  </w:t>
      </w:r>
    </w:p>
    <w:p>
      <w:pPr>
        <w:widowControl/>
        <w:numPr>
          <w:ilvl w:val="0"/>
          <w:numId w:val="7"/>
        </w:numPr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FFFFF"/>
        </w:rPr>
        <w:t>        }  </w:t>
      </w:r>
    </w:p>
    <w:p>
      <w:pPr>
        <w:widowControl/>
        <w:numPr>
          <w:ilvl w:val="0"/>
          <w:numId w:val="7"/>
        </w:numPr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color="auto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8F8F8"/>
        </w:rPr>
        <w:t>    }  </w:t>
      </w:r>
    </w:p>
    <w:p>
      <w:pPr>
        <w:widowControl/>
        <w:numPr>
          <w:ilvl w:val="0"/>
          <w:numId w:val="7"/>
        </w:numPr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color="auto" w:fill="FFFFFF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color="auto" w:fill="FFFFFF"/>
        </w:rPr>
        <w:t>true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FFFFF"/>
        </w:rPr>
        <w:t>;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color="auto" w:fill="FFFFFF"/>
        </w:rPr>
        <w:t>// 都没除尽，素数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FFFFF"/>
        </w:rPr>
        <w:t>  </w:t>
      </w:r>
    </w:p>
    <w:p>
      <w:pPr>
        <w:widowControl/>
        <w:numPr>
          <w:ilvl w:val="0"/>
          <w:numId w:val="7"/>
        </w:numPr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color="auto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8F8F8"/>
        </w:rPr>
        <w:t>}  </w:t>
      </w:r>
    </w:p>
    <w:p>
      <w:pPr>
        <w:widowControl/>
        <w:jc w:val="left"/>
      </w:pPr>
      <w:r>
        <w:rPr>
          <w:rFonts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br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一个合数必然可以由两个或多个质数相乘而得到。那么如果一个数不能被比它的一半小的所有的质数整除，那么比它一半小的所有的合数也一样不可能整除它。建立一个素数表是很有用的。</w:t>
      </w:r>
    </w:p>
    <w:p>
      <w:pPr>
        <w:pStyle w:val="3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90" w:lineRule="atLeast"/>
        <w:ind w:left="0" w:right="0" w:firstLine="0"/>
        <w:jc w:val="left"/>
        <w:rPr>
          <w:rFonts w:ascii="Arial" w:hAnsi="Arial" w:cs="Arial"/>
          <w:i w:val="0"/>
          <w:caps w:val="0"/>
          <w:color w:val="000000"/>
          <w:spacing w:val="0"/>
        </w:rPr>
      </w:pPr>
      <w:bookmarkStart w:id="7" w:name="t8"/>
      <w:bookmarkEnd w:id="7"/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FFFFF"/>
        </w:rPr>
        <w:t>3)下面是中学生的做法：</w:t>
      </w:r>
    </w:p>
    <w:p>
      <w:pPr>
        <w:widowControl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color="auto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color="auto" w:fill="F8F8F8"/>
          <w:lang w:val="en-US" w:eastAsia="zh-CN" w:bidi="ar-SA"/>
        </w:rPr>
        <w:t>[cpp]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color="auto" w:fill="F8F8F8"/>
          <w:lang w:val="en-US" w:eastAsia="zh-CN" w:bidi="ar-SA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18" w:space="0"/>
          <w:shd w:val="clear" w:color="auto" w:fill="F8F8F8"/>
          <w:lang w:val="en-US" w:eastAsia="zh-CN" w:bidi="ar-SA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18" w:space="0"/>
          <w:shd w:val="clear" w:color="auto" w:fill="F8F8F8"/>
          <w:lang w:val="en-US" w:eastAsia="zh-CN" w:bidi="ar-SA"/>
        </w:rPr>
        <w:instrText xml:space="preserve"> HYPERLINK "http://blog.csdn.net/arvonzhang/article/details/8564836"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18" w:space="0"/>
          <w:shd w:val="clear" w:color="auto" w:fill="F8F8F8"/>
          <w:lang w:val="en-US" w:eastAsia="zh-CN" w:bidi="ar-SA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color="auto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18" w:space="0"/>
          <w:shd w:val="clear" w:color="auto" w:fill="F8F8F8"/>
          <w:lang w:val="en-US" w:eastAsia="zh-CN" w:bidi="ar-SA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18" w:space="0"/>
          <w:shd w:val="clear" w:color="auto" w:fill="F8F8F8"/>
          <w:lang w:val="en-US" w:eastAsia="zh-CN" w:bidi="ar-SA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18" w:space="0"/>
          <w:shd w:val="clear" w:color="auto" w:fill="F8F8F8"/>
          <w:lang w:val="en-US" w:eastAsia="zh-CN" w:bidi="ar-SA"/>
        </w:rPr>
        <w:instrText xml:space="preserve"> HYPERLINK "http://blog.csdn.net/arvonzhang/article/details/8564836"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18" w:space="0"/>
          <w:shd w:val="clear" w:color="auto" w:fill="F8F8F8"/>
          <w:lang w:val="en-US" w:eastAsia="zh-CN" w:bidi="ar-SA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color="auto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18" w:space="0"/>
          <w:shd w:val="clear" w:color="auto" w:fill="F8F8F8"/>
          <w:lang w:val="en-US" w:eastAsia="zh-CN" w:bidi="ar-SA"/>
        </w:rPr>
        <w:fldChar w:fldCharType="end"/>
      </w:r>
    </w:p>
    <w:p>
      <w:pPr>
        <w:widowControl/>
        <w:numPr>
          <w:ilvl w:val="0"/>
          <w:numId w:val="8"/>
        </w:numPr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color="auto" w:fill="FFFFFF"/>
        </w:rPr>
        <w:t>bool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FFFFF"/>
        </w:rPr>
        <w:t> IsPrime2(unsigned n)  </w:t>
      </w:r>
    </w:p>
    <w:p>
      <w:pPr>
        <w:widowControl/>
        <w:numPr>
          <w:ilvl w:val="0"/>
          <w:numId w:val="8"/>
        </w:numPr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color="auto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8F8F8"/>
        </w:rPr>
        <w:t>{  </w:t>
      </w:r>
    </w:p>
    <w:p>
      <w:pPr>
        <w:widowControl/>
        <w:numPr>
          <w:ilvl w:val="0"/>
          <w:numId w:val="8"/>
        </w:numPr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color="auto" w:fill="FFFFFF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FFFFF"/>
        </w:rPr>
        <w:t> ( n &lt; 2 )  </w:t>
      </w:r>
    </w:p>
    <w:p>
      <w:pPr>
        <w:widowControl/>
        <w:numPr>
          <w:ilvl w:val="0"/>
          <w:numId w:val="8"/>
        </w:numPr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color="auto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8F8F8"/>
        </w:rPr>
        <w:t>    {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color="auto" w:fill="F8F8F8"/>
        </w:rPr>
        <w:t>// 小于2的数即不是合数也不是素数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8F8F8"/>
        </w:rPr>
        <w:t>  </w:t>
      </w:r>
    </w:p>
    <w:p>
      <w:pPr>
        <w:widowControl/>
        <w:numPr>
          <w:ilvl w:val="0"/>
          <w:numId w:val="8"/>
        </w:numPr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color="auto" w:fill="FFFFFF"/>
        </w:rPr>
        <w:t>throw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FFFFF"/>
        </w:rPr>
        <w:t> 0;  </w:t>
      </w:r>
    </w:p>
    <w:p>
      <w:pPr>
        <w:widowControl/>
        <w:numPr>
          <w:ilvl w:val="0"/>
          <w:numId w:val="8"/>
        </w:numPr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color="auto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8F8F8"/>
        </w:rPr>
        <w:t>    }  </w:t>
      </w:r>
    </w:p>
    <w:p>
      <w:pPr>
        <w:widowControl/>
        <w:numPr>
          <w:ilvl w:val="0"/>
          <w:numId w:val="8"/>
        </w:numPr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color="auto" w:fill="FFFFFF"/>
        </w:rPr>
        <w:t>static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FFFFF"/>
        </w:rPr>
        <w:t> unsigned aPrimeList[] = {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color="auto" w:fill="FFFFFF"/>
        </w:rPr>
        <w:t>// 素数表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FFFFF"/>
        </w:rPr>
        <w:t>  </w:t>
      </w:r>
    </w:p>
    <w:p>
      <w:pPr>
        <w:widowControl/>
        <w:numPr>
          <w:ilvl w:val="0"/>
          <w:numId w:val="8"/>
        </w:numPr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color="auto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8F8F8"/>
        </w:rPr>
        <w:t>        1, 2, 3, 5, 7, 11, 13, 17, 19, 23, 29, 31, 37, 41,  </w:t>
      </w:r>
    </w:p>
    <w:p>
      <w:pPr>
        <w:widowControl/>
        <w:numPr>
          <w:ilvl w:val="0"/>
          <w:numId w:val="8"/>
        </w:numPr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FFFFF"/>
        </w:rPr>
        <w:t>        43, 47, 53, 59, 61, 67, 71, 73, 79, 83, 89, 97, 113,   </w:t>
      </w:r>
    </w:p>
    <w:p>
      <w:pPr>
        <w:widowControl/>
        <w:numPr>
          <w:ilvl w:val="0"/>
          <w:numId w:val="8"/>
        </w:numPr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color="auto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8F8F8"/>
        </w:rPr>
        <w:t>        193, 241, 257, 337, 353, 401, 433, 449, 577, 593, 641,   </w:t>
      </w:r>
    </w:p>
    <w:p>
      <w:pPr>
        <w:widowControl/>
        <w:numPr>
          <w:ilvl w:val="0"/>
          <w:numId w:val="8"/>
        </w:numPr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FFFFF"/>
        </w:rPr>
        <w:t>        673, 769, 881, 929, 977, 1009, 1153, 1201, 1217, 1249,   </w:t>
      </w:r>
    </w:p>
    <w:p>
      <w:pPr>
        <w:widowControl/>
        <w:numPr>
          <w:ilvl w:val="0"/>
          <w:numId w:val="8"/>
        </w:numPr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color="auto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8F8F8"/>
        </w:rPr>
        <w:t>        1297,1361, 1409, 1489, 1553, 1601, 1697, 1777, 1873,   </w:t>
      </w:r>
    </w:p>
    <w:p>
      <w:pPr>
        <w:widowControl/>
        <w:numPr>
          <w:ilvl w:val="0"/>
          <w:numId w:val="8"/>
        </w:numPr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FFFFF"/>
        </w:rPr>
        <w:t>        1889, 2017, 2081, 2113, 2129, 2161, 2273, 2417, 2593,   </w:t>
      </w:r>
    </w:p>
    <w:p>
      <w:pPr>
        <w:widowControl/>
        <w:numPr>
          <w:ilvl w:val="0"/>
          <w:numId w:val="8"/>
        </w:numPr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color="auto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8F8F8"/>
        </w:rPr>
        <w:t>        2609, 2657, 2689, 2753, 2801, 2833, 2897, 3041, 3089,   </w:t>
      </w:r>
    </w:p>
    <w:p>
      <w:pPr>
        <w:widowControl/>
        <w:numPr>
          <w:ilvl w:val="0"/>
          <w:numId w:val="8"/>
        </w:numPr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FFFFF"/>
        </w:rPr>
        <w:t>        3121, 3137, 3169, 3217, 3313, 3329, 3361, 3457, 3617,   </w:t>
      </w:r>
    </w:p>
    <w:p>
      <w:pPr>
        <w:widowControl/>
        <w:numPr>
          <w:ilvl w:val="0"/>
          <w:numId w:val="8"/>
        </w:numPr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color="auto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8F8F8"/>
        </w:rPr>
        <w:t>        3697, 3761, 3793, 3889, 4001, 4049, 4129, 4177, 4241,   </w:t>
      </w:r>
    </w:p>
    <w:p>
      <w:pPr>
        <w:widowControl/>
        <w:numPr>
          <w:ilvl w:val="0"/>
          <w:numId w:val="8"/>
        </w:numPr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FFFFF"/>
        </w:rPr>
        <w:t>        4273, 4289, 4337, 4481, 4513, 4561, 4657, 4673, 4721,   </w:t>
      </w:r>
    </w:p>
    <w:p>
      <w:pPr>
        <w:widowControl/>
        <w:numPr>
          <w:ilvl w:val="0"/>
          <w:numId w:val="8"/>
        </w:numPr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color="auto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8F8F8"/>
        </w:rPr>
        <w:t>        4801, 4817, 4993, 5009, 5153, 5233, 5281, 5297, 5393,   </w:t>
      </w:r>
    </w:p>
    <w:p>
      <w:pPr>
        <w:widowControl/>
        <w:numPr>
          <w:ilvl w:val="0"/>
          <w:numId w:val="8"/>
        </w:numPr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FFFFF"/>
        </w:rPr>
        <w:t>        5441, 5521, 5569, 5857, 5953, 6113, 6257, 6337, 6353,   </w:t>
      </w:r>
    </w:p>
    <w:p>
      <w:pPr>
        <w:widowControl/>
        <w:numPr>
          <w:ilvl w:val="0"/>
          <w:numId w:val="8"/>
        </w:numPr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color="auto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8F8F8"/>
        </w:rPr>
        <w:t>        6449, 6481, 6529, 6577, 6673, 6689, 6737, 6833, 6961,   </w:t>
      </w:r>
    </w:p>
    <w:p>
      <w:pPr>
        <w:widowControl/>
        <w:numPr>
          <w:ilvl w:val="0"/>
          <w:numId w:val="8"/>
        </w:numPr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FFFFF"/>
        </w:rPr>
        <w:t>        6977, 7057, 7121, 7297, 7393, 7457, 7489, 7537, 7649,   </w:t>
      </w:r>
    </w:p>
    <w:p>
      <w:pPr>
        <w:widowControl/>
        <w:numPr>
          <w:ilvl w:val="0"/>
          <w:numId w:val="8"/>
        </w:numPr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color="auto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8F8F8"/>
        </w:rPr>
        <w:t>        7681, 7793, 7841, 7873, 7937, 8017, 8081, 8161, 8209,   </w:t>
      </w:r>
    </w:p>
    <w:p>
      <w:pPr>
        <w:widowControl/>
        <w:numPr>
          <w:ilvl w:val="0"/>
          <w:numId w:val="8"/>
        </w:numPr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FFFFF"/>
        </w:rPr>
        <w:t>        8273, 8353, 8369, 8513, 8609, 8641, 8689, 8737, 8753,   </w:t>
      </w:r>
    </w:p>
    <w:p>
      <w:pPr>
        <w:widowControl/>
        <w:numPr>
          <w:ilvl w:val="0"/>
          <w:numId w:val="8"/>
        </w:numPr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color="auto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8F8F8"/>
        </w:rPr>
        <w:t>        8849, 8929, 9041, 9137, 9281, 9377, 9473, 9521, 9601,   </w:t>
      </w:r>
    </w:p>
    <w:p>
      <w:pPr>
        <w:widowControl/>
        <w:numPr>
          <w:ilvl w:val="0"/>
          <w:numId w:val="8"/>
        </w:numPr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FFFFF"/>
        </w:rPr>
        <w:t>        9649, 9697, 9857   </w:t>
      </w:r>
    </w:p>
    <w:p>
      <w:pPr>
        <w:widowControl/>
        <w:numPr>
          <w:ilvl w:val="0"/>
          <w:numId w:val="8"/>
        </w:numPr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color="auto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8F8F8"/>
        </w:rPr>
        <w:t>    };  </w:t>
      </w:r>
    </w:p>
    <w:p>
      <w:pPr>
        <w:widowControl/>
        <w:numPr>
          <w:ilvl w:val="0"/>
          <w:numId w:val="8"/>
        </w:numPr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FFFFF"/>
        </w:rPr>
        <w:t>      </w:t>
      </w:r>
    </w:p>
    <w:p>
      <w:pPr>
        <w:widowControl/>
        <w:numPr>
          <w:ilvl w:val="0"/>
          <w:numId w:val="8"/>
        </w:numPr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color="auto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color="auto" w:fill="F8F8F8"/>
        </w:rPr>
        <w:t>const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color="auto" w:fill="F8F8F8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8F8F8"/>
        </w:rPr>
        <w:t> nListNum 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color="auto" w:fill="F8F8F8"/>
        </w:rPr>
        <w:t>sizeof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8F8F8"/>
        </w:rPr>
        <w:t>(aPrimeList)/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color="auto" w:fill="F8F8F8"/>
        </w:rPr>
        <w:t>sizeof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8F8F8"/>
        </w:rPr>
        <w:t>(unsigned);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color="auto" w:fill="F8F8F8"/>
        </w:rPr>
        <w:t>//计算素数表里元素的个数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8F8F8"/>
        </w:rPr>
        <w:t>  </w:t>
      </w:r>
    </w:p>
    <w:p>
      <w:pPr>
        <w:widowControl/>
        <w:numPr>
          <w:ilvl w:val="0"/>
          <w:numId w:val="8"/>
        </w:numPr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color="auto" w:fill="FFFFFF"/>
        </w:rPr>
        <w:t>for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FFFFF"/>
        </w:rPr>
        <w:t> (unsigned i=2;i&lt;nListNum;++i )  </w:t>
      </w:r>
    </w:p>
    <w:p>
      <w:pPr>
        <w:widowControl/>
        <w:numPr>
          <w:ilvl w:val="0"/>
          <w:numId w:val="8"/>
        </w:numPr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color="auto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8F8F8"/>
        </w:rPr>
        <w:t>    {   </w:t>
      </w:r>
    </w:p>
    <w:p>
      <w:pPr>
        <w:widowControl/>
        <w:numPr>
          <w:ilvl w:val="0"/>
          <w:numId w:val="8"/>
        </w:numPr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color="auto" w:fill="FFFFFF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FFFFF"/>
        </w:rPr>
        <w:t>(n/2+1&lt;aPrimeList[i])  </w:t>
      </w:r>
    </w:p>
    <w:p>
      <w:pPr>
        <w:widowControl/>
        <w:numPr>
          <w:ilvl w:val="0"/>
          <w:numId w:val="8"/>
        </w:numPr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color="auto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8F8F8"/>
        </w:rPr>
        <w:t>        {  </w:t>
      </w:r>
    </w:p>
    <w:p>
      <w:pPr>
        <w:widowControl/>
        <w:numPr>
          <w:ilvl w:val="0"/>
          <w:numId w:val="8"/>
        </w:numPr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color="auto" w:fill="FFFFFF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color="auto" w:fill="FFFFFF"/>
        </w:rPr>
        <w:t>true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FFFFF"/>
        </w:rPr>
        <w:t>;  </w:t>
      </w:r>
    </w:p>
    <w:p>
      <w:pPr>
        <w:widowControl/>
        <w:numPr>
          <w:ilvl w:val="0"/>
          <w:numId w:val="8"/>
        </w:numPr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color="auto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8F8F8"/>
        </w:rPr>
        <w:t>        }  </w:t>
      </w:r>
    </w:p>
    <w:p>
      <w:pPr>
        <w:widowControl/>
        <w:numPr>
          <w:ilvl w:val="0"/>
          <w:numId w:val="8"/>
        </w:numPr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color="auto" w:fill="FFFFFF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FFFFF"/>
        </w:rPr>
        <w:t>(0==n%aPrimeList[i])  </w:t>
      </w:r>
    </w:p>
    <w:p>
      <w:pPr>
        <w:widowControl/>
        <w:numPr>
          <w:ilvl w:val="0"/>
          <w:numId w:val="8"/>
        </w:numPr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color="auto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8F8F8"/>
        </w:rPr>
        <w:t>        {  </w:t>
      </w:r>
    </w:p>
    <w:p>
      <w:pPr>
        <w:widowControl/>
        <w:numPr>
          <w:ilvl w:val="0"/>
          <w:numId w:val="8"/>
        </w:numPr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color="auto" w:fill="FFFFFF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color="auto" w:fill="FFFFFF"/>
        </w:rPr>
        <w:t>false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FFFFF"/>
        </w:rPr>
        <w:t>;  </w:t>
      </w:r>
    </w:p>
    <w:p>
      <w:pPr>
        <w:widowControl/>
        <w:numPr>
          <w:ilvl w:val="0"/>
          <w:numId w:val="8"/>
        </w:numPr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color="auto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8F8F8"/>
        </w:rPr>
        <w:t>        }  </w:t>
      </w:r>
    </w:p>
    <w:p>
      <w:pPr>
        <w:widowControl/>
        <w:numPr>
          <w:ilvl w:val="0"/>
          <w:numId w:val="8"/>
        </w:numPr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FFFFF"/>
        </w:rPr>
        <w:t>    }  </w:t>
      </w:r>
    </w:p>
    <w:p>
      <w:pPr>
        <w:widowControl/>
        <w:numPr>
          <w:ilvl w:val="0"/>
          <w:numId w:val="8"/>
        </w:numPr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color="auto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8F8F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color="auto" w:fill="F8F8F8"/>
        </w:rPr>
        <w:t>/*由于素数表中元素个数是有限的，那么对于用素数表判断不到的数，就只有用笨蛋办法了*/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8F8F8"/>
        </w:rPr>
        <w:t>  </w:t>
      </w:r>
    </w:p>
    <w:p>
      <w:pPr>
        <w:widowControl/>
        <w:numPr>
          <w:ilvl w:val="0"/>
          <w:numId w:val="8"/>
        </w:numPr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color="auto" w:fill="FFFFFF"/>
        </w:rPr>
        <w:t>for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FFFFF"/>
        </w:rPr>
        <w:t> (unsigned i=aPrimeList[nListNum-1];i&lt;n/2+1;i++ )  </w:t>
      </w:r>
    </w:p>
    <w:p>
      <w:pPr>
        <w:widowControl/>
        <w:numPr>
          <w:ilvl w:val="0"/>
          <w:numId w:val="8"/>
        </w:numPr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color="auto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8F8F8"/>
        </w:rPr>
        <w:t>    {   </w:t>
      </w:r>
    </w:p>
    <w:p>
      <w:pPr>
        <w:widowControl/>
        <w:numPr>
          <w:ilvl w:val="0"/>
          <w:numId w:val="8"/>
        </w:numPr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color="auto" w:fill="FFFFFF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FFFFF"/>
        </w:rPr>
        <w:t> (0==n%i)  </w:t>
      </w:r>
    </w:p>
    <w:p>
      <w:pPr>
        <w:widowControl/>
        <w:numPr>
          <w:ilvl w:val="0"/>
          <w:numId w:val="8"/>
        </w:numPr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color="auto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8F8F8"/>
        </w:rPr>
        <w:t>        {   </w:t>
      </w:r>
    </w:p>
    <w:p>
      <w:pPr>
        <w:widowControl/>
        <w:numPr>
          <w:ilvl w:val="0"/>
          <w:numId w:val="8"/>
        </w:numPr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FFFFF"/>
        </w:rPr>
        <w:t>    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color="auto" w:fill="FFFFFF"/>
        </w:rPr>
        <w:t>// 除尽了，合数 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FFFFF"/>
        </w:rPr>
        <w:t>  </w:t>
      </w:r>
    </w:p>
    <w:p>
      <w:pPr>
        <w:widowControl/>
        <w:numPr>
          <w:ilvl w:val="0"/>
          <w:numId w:val="8"/>
        </w:numPr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color="auto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color="auto" w:fill="F8F8F8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color="auto" w:fill="F8F8F8"/>
        </w:rPr>
        <w:t>false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8F8F8"/>
        </w:rPr>
        <w:t>;  </w:t>
      </w:r>
    </w:p>
    <w:p>
      <w:pPr>
        <w:widowControl/>
        <w:numPr>
          <w:ilvl w:val="0"/>
          <w:numId w:val="8"/>
        </w:numPr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FFFFF"/>
        </w:rPr>
        <w:t>        }  </w:t>
      </w:r>
    </w:p>
    <w:p>
      <w:pPr>
        <w:widowControl/>
        <w:numPr>
          <w:ilvl w:val="0"/>
          <w:numId w:val="8"/>
        </w:numPr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color="auto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8F8F8"/>
        </w:rPr>
        <w:t>    }  </w:t>
      </w:r>
    </w:p>
    <w:p>
      <w:pPr>
        <w:widowControl/>
        <w:numPr>
          <w:ilvl w:val="0"/>
          <w:numId w:val="8"/>
        </w:numPr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color="auto" w:fill="FFFFFF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color="auto" w:fill="FFFFFF"/>
        </w:rPr>
        <w:t>true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FFFFF"/>
        </w:rPr>
        <w:t>;   </w:t>
      </w:r>
    </w:p>
    <w:p>
      <w:pPr>
        <w:widowControl/>
        <w:numPr>
          <w:ilvl w:val="0"/>
          <w:numId w:val="8"/>
        </w:numPr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color="auto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8F8F8"/>
        </w:rPr>
        <w:t>}  </w:t>
      </w:r>
    </w:p>
    <w:p>
      <w:pPr>
        <w:widowControl/>
        <w:jc w:val="left"/>
      </w:pPr>
      <w:r>
        <w:rPr>
          <w:rFonts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        还是太糟了，我们现在要做的对于大型素数的判断，那个素数表倒顶个P用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！当然，我们可以利用动态的素数表来进行优化，这就是大学生的做法了。但是动态生成素数表的策略又复杂又没有效率，所以我们还是直接跳跃到专家的做法吧：</w:t>
      </w:r>
    </w:p>
    <w:p>
      <w:pPr>
        <w:pStyle w:val="4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90" w:lineRule="atLeast"/>
        <w:ind w:left="0" w:right="0" w:firstLine="0"/>
        <w:jc w:val="left"/>
        <w:rPr>
          <w:rFonts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FFFFF"/>
        </w:rPr>
        <w:t>        根据上面讲到的费马小定理，对于两个互质的素数N和P，必有：N^(P-1)%P=1 ,那么我们通过这个性质来判断素数吧，当然，你会担心当P很大的时候乘方会很麻烦。不用担心！我们上面不是有个快速的幂模算法么？好好的利用蒙格马利这位大数学家为我们带来的快乐吧！</w:t>
      </w:r>
    </w:p>
    <w:p>
      <w:pPr>
        <w:pStyle w:val="4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90" w:lineRule="atLeast"/>
        <w:ind w:left="0" w:right="0" w:firstLine="0"/>
        <w:jc w:val="left"/>
        <w:rPr>
          <w:rFonts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FFFFF"/>
        </w:rPr>
        <w:t>算法思路是这样的：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FFFFF"/>
        </w:rPr>
        <w:br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FFFFF"/>
        </w:rPr>
        <w:t>        对于N，从素数表中取出任意的素数对其进行费马测试，如果取了很多个素数，N仍未测试失败，那么则认为N是素数。当然，测试次数越多越准确，但一般来讲50次就足够了。另外，预先用“小学生”的算法构造一个包括500个素数的数组，先对Q进行整除测试，将会大大提高通过率，方法如下:</w:t>
      </w:r>
    </w:p>
    <w:p>
      <w:pPr>
        <w:pStyle w:val="3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90" w:lineRule="atLeast"/>
        <w:ind w:left="0" w:right="0" w:firstLine="0"/>
        <w:jc w:val="left"/>
        <w:rPr>
          <w:rFonts w:ascii="Arial" w:hAnsi="Arial" w:cs="Arial"/>
          <w:i w:val="0"/>
          <w:caps w:val="0"/>
          <w:color w:val="000000"/>
          <w:spacing w:val="0"/>
        </w:rPr>
      </w:pPr>
      <w:bookmarkStart w:id="8" w:name="t9"/>
      <w:bookmarkEnd w:id="8"/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FFFFF"/>
        </w:rPr>
        <w:t>6)下面是专家的做法：</w:t>
      </w:r>
    </w:p>
    <w:p>
      <w:pPr>
        <w:widowControl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color="auto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color="auto" w:fill="F8F8F8"/>
          <w:lang w:val="en-US" w:eastAsia="zh-CN" w:bidi="ar-SA"/>
        </w:rPr>
        <w:t>[cpp]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color="auto" w:fill="F8F8F8"/>
          <w:lang w:val="en-US" w:eastAsia="zh-CN" w:bidi="ar-SA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18" w:space="0"/>
          <w:shd w:val="clear" w:color="auto" w:fill="F8F8F8"/>
          <w:lang w:val="en-US" w:eastAsia="zh-CN" w:bidi="ar-SA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18" w:space="0"/>
          <w:shd w:val="clear" w:color="auto" w:fill="F8F8F8"/>
          <w:lang w:val="en-US" w:eastAsia="zh-CN" w:bidi="ar-SA"/>
        </w:rPr>
        <w:instrText xml:space="preserve"> HYPERLINK "http://blog.csdn.net/arvonzhang/article/details/8564836"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18" w:space="0"/>
          <w:shd w:val="clear" w:color="auto" w:fill="F8F8F8"/>
          <w:lang w:val="en-US" w:eastAsia="zh-CN" w:bidi="ar-SA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color="auto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18" w:space="0"/>
          <w:shd w:val="clear" w:color="auto" w:fill="F8F8F8"/>
          <w:lang w:val="en-US" w:eastAsia="zh-CN" w:bidi="ar-SA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18" w:space="0"/>
          <w:shd w:val="clear" w:color="auto" w:fill="F8F8F8"/>
          <w:lang w:val="en-US" w:eastAsia="zh-CN" w:bidi="ar-SA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18" w:space="0"/>
          <w:shd w:val="clear" w:color="auto" w:fill="F8F8F8"/>
          <w:lang w:val="en-US" w:eastAsia="zh-CN" w:bidi="ar-SA"/>
        </w:rPr>
        <w:instrText xml:space="preserve"> HYPERLINK "http://blog.csdn.net/arvonzhang/article/details/8564836"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18" w:space="0"/>
          <w:shd w:val="clear" w:color="auto" w:fill="F8F8F8"/>
          <w:lang w:val="en-US" w:eastAsia="zh-CN" w:bidi="ar-SA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color="auto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18" w:space="0"/>
          <w:shd w:val="clear" w:color="auto" w:fill="F8F8F8"/>
          <w:lang w:val="en-US" w:eastAsia="zh-CN" w:bidi="ar-SA"/>
        </w:rPr>
        <w:fldChar w:fldCharType="end"/>
      </w:r>
    </w:p>
    <w:p>
      <w:pPr>
        <w:widowControl/>
        <w:numPr>
          <w:ilvl w:val="0"/>
          <w:numId w:val="9"/>
        </w:numPr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color="auto" w:fill="FFFFFF"/>
        </w:rPr>
        <w:t>bool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FFFFF"/>
        </w:rPr>
        <w:t> IsPrime3(unsigned n)  </w:t>
      </w:r>
    </w:p>
    <w:p>
      <w:pPr>
        <w:widowControl/>
        <w:numPr>
          <w:ilvl w:val="0"/>
          <w:numId w:val="9"/>
        </w:numPr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color="auto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8F8F8"/>
        </w:rPr>
        <w:t>{  </w:t>
      </w:r>
    </w:p>
    <w:p>
      <w:pPr>
        <w:widowControl/>
        <w:numPr>
          <w:ilvl w:val="0"/>
          <w:numId w:val="9"/>
        </w:numPr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color="auto" w:fill="FFFFFF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FFFFF"/>
        </w:rPr>
        <w:t> ( n &lt; 2 )  </w:t>
      </w:r>
    </w:p>
    <w:p>
      <w:pPr>
        <w:widowControl/>
        <w:numPr>
          <w:ilvl w:val="0"/>
          <w:numId w:val="9"/>
        </w:numPr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color="auto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8F8F8"/>
        </w:rPr>
        <w:t>    {   </w:t>
      </w:r>
    </w:p>
    <w:p>
      <w:pPr>
        <w:widowControl/>
        <w:numPr>
          <w:ilvl w:val="0"/>
          <w:numId w:val="9"/>
        </w:numPr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FFFFF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color="auto" w:fill="FFFFFF"/>
        </w:rPr>
        <w:t>// 小于2的数即不是合数也不是素数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FFFFF"/>
        </w:rPr>
        <w:t>  </w:t>
      </w:r>
    </w:p>
    <w:p>
      <w:pPr>
        <w:widowControl/>
        <w:numPr>
          <w:ilvl w:val="0"/>
          <w:numId w:val="9"/>
        </w:numPr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color="auto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color="auto" w:fill="F8F8F8"/>
        </w:rPr>
        <w:t>throw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8F8F8"/>
        </w:rPr>
        <w:t> 0;  </w:t>
      </w:r>
    </w:p>
    <w:p>
      <w:pPr>
        <w:widowControl/>
        <w:numPr>
          <w:ilvl w:val="0"/>
          <w:numId w:val="9"/>
        </w:numPr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FFFFF"/>
        </w:rPr>
        <w:t>    }  </w:t>
      </w:r>
    </w:p>
    <w:p>
      <w:pPr>
        <w:widowControl/>
        <w:numPr>
          <w:ilvl w:val="0"/>
          <w:numId w:val="9"/>
        </w:numPr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color="auto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color="auto" w:fill="F8F8F8"/>
        </w:rPr>
        <w:t>static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8F8F8"/>
        </w:rPr>
        <w:t> unsigned aPrimeList[] = {  </w:t>
      </w:r>
    </w:p>
    <w:p>
      <w:pPr>
        <w:widowControl/>
        <w:numPr>
          <w:ilvl w:val="0"/>
          <w:numId w:val="9"/>
        </w:numPr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FFFFF"/>
        </w:rPr>
        <w:t>        2, 3, 5, 7, 11, 17, 19, 23, 29, 31, 41,  </w:t>
      </w:r>
    </w:p>
    <w:p>
      <w:pPr>
        <w:widowControl/>
        <w:numPr>
          <w:ilvl w:val="0"/>
          <w:numId w:val="9"/>
        </w:numPr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color="auto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8F8F8"/>
        </w:rPr>
        <w:t>        43, 47, 53, 59, 67, 71, 73, 79, 83, 89, 97  </w:t>
      </w:r>
    </w:p>
    <w:p>
      <w:pPr>
        <w:widowControl/>
        <w:numPr>
          <w:ilvl w:val="0"/>
          <w:numId w:val="9"/>
        </w:numPr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FFFFF"/>
        </w:rPr>
        <w:t>    };  </w:t>
      </w:r>
    </w:p>
    <w:p>
      <w:pPr>
        <w:widowControl/>
        <w:numPr>
          <w:ilvl w:val="0"/>
          <w:numId w:val="9"/>
        </w:numPr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color="auto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color="auto" w:fill="F8F8F8"/>
        </w:rPr>
        <w:t>const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color="auto" w:fill="F8F8F8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8F8F8"/>
        </w:rPr>
        <w:t> nListNum 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color="auto" w:fill="F8F8F8"/>
        </w:rPr>
        <w:t>sizeof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8F8F8"/>
        </w:rPr>
        <w:t>(aPrimeList) /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color="auto" w:fill="F8F8F8"/>
        </w:rPr>
        <w:t>sizeof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8F8F8"/>
        </w:rPr>
        <w:t>(unsigned);  </w:t>
      </w:r>
    </w:p>
    <w:p>
      <w:pPr>
        <w:widowControl/>
        <w:numPr>
          <w:ilvl w:val="0"/>
          <w:numId w:val="9"/>
        </w:numPr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color="auto" w:fill="FFFFFF"/>
        </w:rPr>
        <w:t>for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FFFFF"/>
        </w:rPr>
        <w:t> 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color="auto" w:fill="FFFFFF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FFFFF"/>
        </w:rPr>
        <w:t> i=0;i&lt;nListNum;++i)  </w:t>
      </w:r>
    </w:p>
    <w:p>
      <w:pPr>
        <w:widowControl/>
        <w:numPr>
          <w:ilvl w:val="0"/>
          <w:numId w:val="9"/>
        </w:numPr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color="auto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8F8F8"/>
        </w:rPr>
        <w:t>    {   </w:t>
      </w:r>
    </w:p>
    <w:p>
      <w:pPr>
        <w:widowControl/>
        <w:numPr>
          <w:ilvl w:val="0"/>
          <w:numId w:val="9"/>
        </w:numPr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FFFFF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color="auto" w:fill="FFFFFF"/>
        </w:rPr>
        <w:t>// 按照素数表中的数对当前素数进行判断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FFFFF"/>
        </w:rPr>
        <w:t>  </w:t>
      </w:r>
    </w:p>
    <w:p>
      <w:pPr>
        <w:widowControl/>
        <w:numPr>
          <w:ilvl w:val="0"/>
          <w:numId w:val="9"/>
        </w:numPr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color="auto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color="auto" w:fill="F8F8F8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8F8F8"/>
        </w:rPr>
        <w:t> (1!=Montgomery(aPrimeList[i],n-1,n))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color="auto" w:fill="F8F8F8"/>
        </w:rPr>
        <w:t>// 蒙格马利算法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8F8F8"/>
        </w:rPr>
        <w:t>  </w:t>
      </w:r>
    </w:p>
    <w:p>
      <w:pPr>
        <w:widowControl/>
        <w:numPr>
          <w:ilvl w:val="0"/>
          <w:numId w:val="9"/>
        </w:numPr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FFFFF"/>
        </w:rPr>
        <w:t>        {  </w:t>
      </w:r>
    </w:p>
    <w:p>
      <w:pPr>
        <w:widowControl/>
        <w:numPr>
          <w:ilvl w:val="0"/>
          <w:numId w:val="9"/>
        </w:numPr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color="auto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color="auto" w:fill="F8F8F8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color="auto" w:fill="F8F8F8"/>
        </w:rPr>
        <w:t>false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8F8F8"/>
        </w:rPr>
        <w:t>;  </w:t>
      </w:r>
    </w:p>
    <w:p>
      <w:pPr>
        <w:widowControl/>
        <w:numPr>
          <w:ilvl w:val="0"/>
          <w:numId w:val="9"/>
        </w:numPr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FFFFF"/>
        </w:rPr>
        <w:t>        }  </w:t>
      </w:r>
    </w:p>
    <w:p>
      <w:pPr>
        <w:widowControl/>
        <w:numPr>
          <w:ilvl w:val="0"/>
          <w:numId w:val="9"/>
        </w:numPr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color="auto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8F8F8"/>
        </w:rPr>
        <w:t>    }  </w:t>
      </w:r>
    </w:p>
    <w:p>
      <w:pPr>
        <w:widowControl/>
        <w:numPr>
          <w:ilvl w:val="0"/>
          <w:numId w:val="9"/>
        </w:numPr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color="auto" w:fill="FFFFFF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color="auto" w:fill="FFFFFF"/>
        </w:rPr>
        <w:t>true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FFFFF"/>
        </w:rPr>
        <w:t>;  </w:t>
      </w:r>
    </w:p>
    <w:p>
      <w:pPr>
        <w:widowControl/>
        <w:numPr>
          <w:ilvl w:val="0"/>
          <w:numId w:val="9"/>
        </w:numPr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color="auto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8F8F8"/>
        </w:rPr>
        <w:t>}  </w:t>
      </w:r>
    </w:p>
    <w:p>
      <w:pPr>
        <w:widowControl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        OK，这就专家的作法了。</w:t>
      </w:r>
    </w:p>
    <w:p>
      <w:pPr>
        <w:pStyle w:val="4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90" w:lineRule="atLeast"/>
        <w:ind w:left="0" w:right="0" w:firstLine="0"/>
        <w:jc w:val="left"/>
        <w:rPr>
          <w:rFonts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FFFFF"/>
        </w:rPr>
        <w:t>        等等，什么？好像有点怪，看一下这个数29341，它等于13 * 37 * 61，显然是一个合数，但是竟通过了测试！！哦，抱歉，我忘了在素数表中加入13，37，61这三个数，我其实是故意的，我只是想说明并费马测试并不完全可靠。</w:t>
      </w:r>
    </w:p>
    <w:p>
      <w:pPr>
        <w:pStyle w:val="4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90" w:lineRule="atLeast"/>
        <w:ind w:left="0" w:right="0" w:firstLine="0"/>
        <w:jc w:val="left"/>
        <w:rPr>
          <w:rFonts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FFFFF"/>
        </w:rPr>
        <w:t>        现在我们发现了重要的一点，费马定理是素数的必要条件而非充分条件。这种不是素数，但又能通过费马测试的数字还有不少，数学上把它们称为卡尔麦克数，现在数学家们已经找到所有10 ^ 16以内的卡尔麦克数，最大的一个是9585921133193329。我们必须寻找更为有效的测试方法。数学家们通过对费马小定理的研究，并加以扩展，总结出了多种快速有效的素数测试方法，目前最快的算法是拉宾米勒测试算法，下面介绍拉宾米勒测试。</w:t>
      </w:r>
    </w:p>
    <w:p>
      <w:pPr>
        <w:pStyle w:val="4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90" w:lineRule="atLeast"/>
        <w:ind w:left="0" w:right="0" w:firstLine="0"/>
        <w:jc w:val="left"/>
        <w:rPr>
          <w:rFonts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FFFFF"/>
        </w:rPr>
        <w:t>================================================================</w:t>
      </w:r>
    </w:p>
    <w:p>
      <w:pPr>
        <w:pStyle w:val="2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90" w:lineRule="atLeast"/>
        <w:ind w:left="0" w:right="0" w:firstLine="0"/>
        <w:jc w:val="left"/>
        <w:rPr>
          <w:rFonts w:ascii="Arial" w:hAnsi="Arial" w:cs="Arial"/>
          <w:i w:val="0"/>
          <w:caps w:val="0"/>
          <w:color w:val="000000"/>
          <w:spacing w:val="0"/>
        </w:rPr>
      </w:pPr>
      <w:bookmarkStart w:id="9" w:name="t10"/>
      <w:bookmarkEnd w:id="9"/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FFFFF"/>
        </w:rPr>
        <w:t>7.拉宾米勒测试</w:t>
      </w:r>
    </w:p>
    <w:p>
      <w:pPr>
        <w:pStyle w:val="4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90" w:lineRule="atLeast"/>
        <w:ind w:left="0" w:right="0" w:firstLine="0"/>
        <w:jc w:val="left"/>
        <w:rPr>
          <w:rFonts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FFFFF"/>
        </w:rPr>
        <w:t>        拉宾米勒测试是一个不确定的算法，只能从概率意义上判定一个数可能是素数，但并不能确保。算法流程如下:</w:t>
      </w:r>
    </w:p>
    <w:p>
      <w:pPr>
        <w:pStyle w:val="4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90" w:lineRule="atLeast"/>
        <w:ind w:left="0" w:right="0" w:firstLine="0"/>
        <w:jc w:val="left"/>
        <w:rPr>
          <w:rFonts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FFFFF"/>
        </w:rPr>
        <w:t>       1.选择T个随机数A，并且有A&lt;N成立。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FFFFF"/>
        </w:rPr>
        <w:br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FFFFF"/>
        </w:rPr>
        <w:t>       2.找到R和M，使得N=2*R*M+1成立。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FFFFF"/>
        </w:rPr>
        <w:br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FFFFF"/>
        </w:rPr>
        <w:t>       快速得到R和M的方式：N用二进制数B来表示，令C=B-1。因为N为奇数（素数都是奇数），所以C的最低位为0，从C的最低位的0开始向高位统计，一直到遇到第一个1。这时0的个数即为R，M为B右移R位的值。</w:t>
      </w:r>
    </w:p>
    <w:p>
      <w:pPr>
        <w:pStyle w:val="4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90" w:lineRule="atLeast"/>
        <w:ind w:left="0" w:right="0" w:firstLine="0"/>
        <w:jc w:val="left"/>
        <w:rPr>
          <w:rFonts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FFFFF"/>
        </w:rPr>
        <w:t>       3.如果A^M%N=1，则通过A对于N的测试，然后进行下一个A的测试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FFFFF"/>
        </w:rPr>
        <w:br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FFFFF"/>
        </w:rPr>
        <w:t>       4.如果A^M%N!=1，那么令i由0迭代至R，进行下面的测试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FFFFF"/>
        </w:rPr>
        <w:br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FFFFF"/>
        </w:rPr>
        <w:t>       5.如果A^((2^i)*M)%N=N-1则通过A对于N的测试，否则进行下一个i的测试 </w:t>
      </w:r>
    </w:p>
    <w:p>
      <w:pPr>
        <w:pStyle w:val="4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90" w:lineRule="atLeast"/>
        <w:ind w:left="0" w:right="0" w:firstLine="0"/>
        <w:jc w:val="left"/>
        <w:rPr>
          <w:rFonts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FFFFF"/>
        </w:rPr>
        <w:t>       6.如果i=r，且尚未通过测试，则此A对于N的测试失败，说明N为合数。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FFFFF"/>
        </w:rPr>
        <w:br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FFFFF"/>
        </w:rPr>
        <w:t>       7.进行下一个A对N的测试，直到测试完指定个数的A</w:t>
      </w:r>
    </w:p>
    <w:p>
      <w:pPr>
        <w:pStyle w:val="4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90" w:lineRule="atLeast"/>
        <w:ind w:left="0" w:right="0" w:firstLine="0"/>
        <w:jc w:val="left"/>
        <w:rPr>
          <w:rFonts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FFFFF"/>
        </w:rPr>
        <w:t>       通过验证得知，当T为素数，并且A是平均分布的随机数，那么测试有效率为1 / ( 4 ^ T )。如果T &gt; 8那么测试失误的机率就会小于10^(-5)，这对于一般的应用是足够了。如果需要求的素数极大，或着要求更高的保障度，可以适当调高T的值。</w:t>
      </w:r>
    </w:p>
    <w:p>
      <w:pPr>
        <w:pStyle w:val="4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90" w:lineRule="atLeast"/>
        <w:ind w:left="0" w:right="0" w:firstLine="0"/>
        <w:jc w:val="left"/>
        <w:rPr>
          <w:rFonts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FFFFF"/>
        </w:rPr>
        <w:t>下面是代码：</w:t>
      </w:r>
    </w:p>
    <w:p>
      <w:pPr>
        <w:widowControl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color="auto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color="auto" w:fill="F8F8F8"/>
          <w:lang w:val="en-US" w:eastAsia="zh-CN" w:bidi="ar-SA"/>
        </w:rPr>
        <w:t>[cpp]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color="auto" w:fill="F8F8F8"/>
          <w:lang w:val="en-US" w:eastAsia="zh-CN" w:bidi="ar-SA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18" w:space="0"/>
          <w:shd w:val="clear" w:color="auto" w:fill="F8F8F8"/>
          <w:lang w:val="en-US" w:eastAsia="zh-CN" w:bidi="ar-SA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18" w:space="0"/>
          <w:shd w:val="clear" w:color="auto" w:fill="F8F8F8"/>
          <w:lang w:val="en-US" w:eastAsia="zh-CN" w:bidi="ar-SA"/>
        </w:rPr>
        <w:instrText xml:space="preserve"> HYPERLINK "http://blog.csdn.net/arvonzhang/article/details/8564836"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18" w:space="0"/>
          <w:shd w:val="clear" w:color="auto" w:fill="F8F8F8"/>
          <w:lang w:val="en-US" w:eastAsia="zh-CN" w:bidi="ar-SA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color="auto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18" w:space="0"/>
          <w:shd w:val="clear" w:color="auto" w:fill="F8F8F8"/>
          <w:lang w:val="en-US" w:eastAsia="zh-CN" w:bidi="ar-SA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18" w:space="0"/>
          <w:shd w:val="clear" w:color="auto" w:fill="F8F8F8"/>
          <w:lang w:val="en-US" w:eastAsia="zh-CN" w:bidi="ar-SA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18" w:space="0"/>
          <w:shd w:val="clear" w:color="auto" w:fill="F8F8F8"/>
          <w:lang w:val="en-US" w:eastAsia="zh-CN" w:bidi="ar-SA"/>
        </w:rPr>
        <w:instrText xml:space="preserve"> HYPERLINK "http://blog.csdn.net/arvonzhang/article/details/8564836"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18" w:space="0"/>
          <w:shd w:val="clear" w:color="auto" w:fill="F8F8F8"/>
          <w:lang w:val="en-US" w:eastAsia="zh-CN" w:bidi="ar-SA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color="auto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18" w:space="0"/>
          <w:shd w:val="clear" w:color="auto" w:fill="F8F8F8"/>
          <w:lang w:val="en-US" w:eastAsia="zh-CN" w:bidi="ar-SA"/>
        </w:rPr>
        <w:fldChar w:fldCharType="end"/>
      </w:r>
    </w:p>
    <w:p>
      <w:pPr>
        <w:widowControl/>
        <w:numPr>
          <w:ilvl w:val="0"/>
          <w:numId w:val="10"/>
        </w:numPr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color="auto" w:fill="FFFFFF"/>
        </w:rPr>
        <w:t>bool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FFFFF"/>
        </w:rPr>
        <w:t> RabbinMillerTest( unsigned n )  </w:t>
      </w:r>
    </w:p>
    <w:p>
      <w:pPr>
        <w:widowControl/>
        <w:numPr>
          <w:ilvl w:val="0"/>
          <w:numId w:val="10"/>
        </w:numPr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color="auto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8F8F8"/>
        </w:rPr>
        <w:t>{  </w:t>
      </w:r>
    </w:p>
    <w:p>
      <w:pPr>
        <w:widowControl/>
        <w:numPr>
          <w:ilvl w:val="0"/>
          <w:numId w:val="10"/>
        </w:numPr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color="auto" w:fill="FFFFFF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FFFFF"/>
        </w:rPr>
        <w:t> (n&lt;2)  </w:t>
      </w:r>
    </w:p>
    <w:p>
      <w:pPr>
        <w:widowControl/>
        <w:numPr>
          <w:ilvl w:val="0"/>
          <w:numId w:val="10"/>
        </w:numPr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color="auto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8F8F8"/>
        </w:rPr>
        <w:t>    {   </w:t>
      </w:r>
    </w:p>
    <w:p>
      <w:pPr>
        <w:widowControl/>
        <w:numPr>
          <w:ilvl w:val="0"/>
          <w:numId w:val="10"/>
        </w:numPr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FFFFF"/>
        </w:rPr>
        <w:t> 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color="auto" w:fill="FFFFFF"/>
        </w:rPr>
        <w:t>// 小于2的数即不是合数也不是素数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FFFFF"/>
        </w:rPr>
        <w:t>  </w:t>
      </w:r>
    </w:p>
    <w:p>
      <w:pPr>
        <w:widowControl/>
        <w:numPr>
          <w:ilvl w:val="0"/>
          <w:numId w:val="10"/>
        </w:numPr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color="auto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color="auto" w:fill="F8F8F8"/>
        </w:rPr>
        <w:t>throw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8F8F8"/>
        </w:rPr>
        <w:t> 0;  </w:t>
      </w:r>
    </w:p>
    <w:p>
      <w:pPr>
        <w:widowControl/>
        <w:numPr>
          <w:ilvl w:val="0"/>
          <w:numId w:val="10"/>
        </w:numPr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FFFFF"/>
        </w:rPr>
        <w:t>    }  </w:t>
      </w:r>
    </w:p>
    <w:p>
      <w:pPr>
        <w:widowControl/>
        <w:numPr>
          <w:ilvl w:val="0"/>
          <w:numId w:val="10"/>
        </w:numPr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color="auto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color="auto" w:fill="F8F8F8"/>
        </w:rPr>
        <w:t>const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8F8F8"/>
        </w:rPr>
        <w:t> unsigned nPrimeListSize=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color="auto" w:fill="F8F8F8"/>
        </w:rPr>
        <w:t>sizeof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8F8F8"/>
        </w:rPr>
        <w:t>(g_aPrimeList)/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color="auto" w:fill="F8F8F8"/>
        </w:rPr>
        <w:t>sizeof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8F8F8"/>
        </w:rPr>
        <w:t>(unsigned);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color="auto" w:fill="F8F8F8"/>
        </w:rPr>
        <w:t>//求素数表元素个数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8F8F8"/>
        </w:rPr>
        <w:t>  </w:t>
      </w:r>
    </w:p>
    <w:p>
      <w:pPr>
        <w:widowControl/>
        <w:numPr>
          <w:ilvl w:val="0"/>
          <w:numId w:val="10"/>
        </w:numPr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color="auto" w:fill="FFFFFF"/>
        </w:rPr>
        <w:t>for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FFFFF"/>
        </w:rPr>
        <w:t>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color="auto" w:fill="FFFFFF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FFFFF"/>
        </w:rPr>
        <w:t> i=0;i&lt;nPrimeListSize;++i)  </w:t>
      </w:r>
    </w:p>
    <w:p>
      <w:pPr>
        <w:widowControl/>
        <w:numPr>
          <w:ilvl w:val="0"/>
          <w:numId w:val="10"/>
        </w:numPr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color="auto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8F8F8"/>
        </w:rPr>
        <w:t>    {  </w:t>
      </w:r>
    </w:p>
    <w:p>
      <w:pPr>
        <w:widowControl/>
        <w:numPr>
          <w:ilvl w:val="0"/>
          <w:numId w:val="10"/>
        </w:numPr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FFFFF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color="auto" w:fill="FFFFFF"/>
        </w:rPr>
        <w:t>// 按照素数表中的数对当前素数进行判断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FFFFF"/>
        </w:rPr>
        <w:t>  </w:t>
      </w:r>
    </w:p>
    <w:p>
      <w:pPr>
        <w:widowControl/>
        <w:numPr>
          <w:ilvl w:val="0"/>
          <w:numId w:val="10"/>
        </w:numPr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color="auto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color="auto" w:fill="F8F8F8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8F8F8"/>
        </w:rPr>
        <w:t> (n/2+1&lt;=g_aPrimeList[i])  </w:t>
      </w:r>
    </w:p>
    <w:p>
      <w:pPr>
        <w:widowControl/>
        <w:numPr>
          <w:ilvl w:val="0"/>
          <w:numId w:val="10"/>
        </w:numPr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FFFFF"/>
        </w:rPr>
        <w:t>        {  </w:t>
      </w:r>
    </w:p>
    <w:p>
      <w:pPr>
        <w:widowControl/>
        <w:numPr>
          <w:ilvl w:val="0"/>
          <w:numId w:val="10"/>
        </w:numPr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color="auto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8F8F8"/>
        </w:rPr>
        <w:t>    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color="auto" w:fill="F8F8F8"/>
        </w:rPr>
        <w:t>// 如果已经小于当前素数表的数，则一定是素数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8F8F8"/>
        </w:rPr>
        <w:t>  </w:t>
      </w:r>
    </w:p>
    <w:p>
      <w:pPr>
        <w:widowControl/>
        <w:numPr>
          <w:ilvl w:val="0"/>
          <w:numId w:val="10"/>
        </w:numPr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color="auto" w:fill="FFFFFF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color="auto" w:fill="FFFFFF"/>
        </w:rPr>
        <w:t>true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FFFFF"/>
        </w:rPr>
        <w:t>;  </w:t>
      </w:r>
    </w:p>
    <w:p>
      <w:pPr>
        <w:widowControl/>
        <w:numPr>
          <w:ilvl w:val="0"/>
          <w:numId w:val="10"/>
        </w:numPr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color="auto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8F8F8"/>
        </w:rPr>
        <w:t>        }  </w:t>
      </w:r>
    </w:p>
    <w:p>
      <w:pPr>
        <w:widowControl/>
        <w:numPr>
          <w:ilvl w:val="0"/>
          <w:numId w:val="10"/>
        </w:numPr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color="auto" w:fill="FFFFFF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FFFFF"/>
        </w:rPr>
        <w:t> (0==n%g_aPrimeList[i])  </w:t>
      </w:r>
    </w:p>
    <w:p>
      <w:pPr>
        <w:widowControl/>
        <w:numPr>
          <w:ilvl w:val="0"/>
          <w:numId w:val="10"/>
        </w:numPr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color="auto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8F8F8"/>
        </w:rPr>
        <w:t>        {  </w:t>
      </w:r>
    </w:p>
    <w:p>
      <w:pPr>
        <w:widowControl/>
        <w:numPr>
          <w:ilvl w:val="0"/>
          <w:numId w:val="10"/>
        </w:numPr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FFFFF"/>
        </w:rPr>
        <w:t>    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color="auto" w:fill="FFFFFF"/>
        </w:rPr>
        <w:t>// 余数为0则说明一定不是素数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FFFFF"/>
        </w:rPr>
        <w:t>  </w:t>
      </w:r>
    </w:p>
    <w:p>
      <w:pPr>
        <w:widowControl/>
        <w:numPr>
          <w:ilvl w:val="0"/>
          <w:numId w:val="10"/>
        </w:numPr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color="auto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color="auto" w:fill="F8F8F8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color="auto" w:fill="F8F8F8"/>
        </w:rPr>
        <w:t>false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8F8F8"/>
        </w:rPr>
        <w:t>;  </w:t>
      </w:r>
    </w:p>
    <w:p>
      <w:pPr>
        <w:widowControl/>
        <w:numPr>
          <w:ilvl w:val="0"/>
          <w:numId w:val="10"/>
        </w:numPr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FFFFF"/>
        </w:rPr>
        <w:t>        }  </w:t>
      </w:r>
    </w:p>
    <w:p>
      <w:pPr>
        <w:widowControl/>
        <w:numPr>
          <w:ilvl w:val="0"/>
          <w:numId w:val="10"/>
        </w:numPr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color="auto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8F8F8"/>
        </w:rPr>
        <w:t>    }  </w:t>
      </w:r>
    </w:p>
    <w:p>
      <w:pPr>
        <w:widowControl/>
        <w:numPr>
          <w:ilvl w:val="0"/>
          <w:numId w:val="10"/>
        </w:numPr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FFFFF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color="auto" w:fill="FFFFFF"/>
        </w:rPr>
        <w:t>// 找到r和m，使得n = 2^r * m + 1;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FFFFF"/>
        </w:rPr>
        <w:t>  </w:t>
      </w:r>
    </w:p>
    <w:p>
      <w:pPr>
        <w:widowControl/>
        <w:numPr>
          <w:ilvl w:val="0"/>
          <w:numId w:val="10"/>
        </w:numPr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color="auto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color="auto" w:fill="F8F8F8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8F8F8"/>
        </w:rPr>
        <w:t> r = 0, m = n - 1;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color="auto" w:fill="F8F8F8"/>
        </w:rPr>
        <w:t>// ( n - 1 ) 一定是合数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8F8F8"/>
        </w:rPr>
        <w:t>  </w:t>
      </w:r>
    </w:p>
    <w:p>
      <w:pPr>
        <w:widowControl/>
        <w:numPr>
          <w:ilvl w:val="0"/>
          <w:numId w:val="10"/>
        </w:numPr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color="auto" w:fill="FFFFFF"/>
        </w:rPr>
        <w:t>while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FFFFF"/>
        </w:rPr>
        <w:t> ( 0 == ( m &amp; 1 ) )  </w:t>
      </w:r>
    </w:p>
    <w:p>
      <w:pPr>
        <w:widowControl/>
        <w:numPr>
          <w:ilvl w:val="0"/>
          <w:numId w:val="10"/>
        </w:numPr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color="auto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8F8F8"/>
        </w:rPr>
        <w:t>    {  </w:t>
      </w:r>
    </w:p>
    <w:p>
      <w:pPr>
        <w:widowControl/>
        <w:numPr>
          <w:ilvl w:val="0"/>
          <w:numId w:val="10"/>
        </w:numPr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FFFFF"/>
        </w:rPr>
        <w:t>        m &gt;&gt;= 1;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color="auto" w:fill="FFFFFF"/>
        </w:rPr>
        <w:t>// 右移一位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FFFFF"/>
        </w:rPr>
        <w:t>  </w:t>
      </w:r>
    </w:p>
    <w:p>
      <w:pPr>
        <w:widowControl/>
        <w:numPr>
          <w:ilvl w:val="0"/>
          <w:numId w:val="10"/>
        </w:numPr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color="auto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8F8F8"/>
        </w:rPr>
        <w:t>        r++;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color="auto" w:fill="F8F8F8"/>
        </w:rPr>
        <w:t>// 统计右移的次数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8F8F8"/>
        </w:rPr>
        <w:t>  </w:t>
      </w:r>
    </w:p>
    <w:p>
      <w:pPr>
        <w:widowControl/>
        <w:numPr>
          <w:ilvl w:val="0"/>
          <w:numId w:val="10"/>
        </w:numPr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FFFFF"/>
        </w:rPr>
        <w:t>    }  </w:t>
      </w:r>
    </w:p>
    <w:p>
      <w:pPr>
        <w:widowControl/>
        <w:numPr>
          <w:ilvl w:val="0"/>
          <w:numId w:val="10"/>
        </w:numPr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color="auto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color="auto" w:fill="F8F8F8"/>
        </w:rPr>
        <w:t>const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8F8F8"/>
        </w:rPr>
        <w:t> unsigned nTestCnt = 8;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color="auto" w:fill="F8F8F8"/>
        </w:rPr>
        <w:t>// 表示进行测试的次数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8F8F8"/>
        </w:rPr>
        <w:t>  </w:t>
      </w:r>
    </w:p>
    <w:p>
      <w:pPr>
        <w:widowControl/>
        <w:numPr>
          <w:ilvl w:val="0"/>
          <w:numId w:val="10"/>
        </w:numPr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color="auto" w:fill="FFFFFF"/>
        </w:rPr>
        <w:t>for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FFFFF"/>
        </w:rPr>
        <w:t> ( unsigned i = 0; i &lt; nTestCnt; ++i )  </w:t>
      </w:r>
    </w:p>
    <w:p>
      <w:pPr>
        <w:widowControl/>
        <w:numPr>
          <w:ilvl w:val="0"/>
          <w:numId w:val="10"/>
        </w:numPr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color="auto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8F8F8"/>
        </w:rPr>
        <w:t>    {   </w:t>
      </w:r>
    </w:p>
    <w:p>
      <w:pPr>
        <w:widowControl/>
        <w:numPr>
          <w:ilvl w:val="0"/>
          <w:numId w:val="10"/>
        </w:numPr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FFFFF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color="auto" w:fill="FFFFFF"/>
        </w:rPr>
        <w:t>// 利用随机数进行测试，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FFFFF"/>
        </w:rPr>
        <w:t>  </w:t>
      </w:r>
    </w:p>
    <w:p>
      <w:pPr>
        <w:widowControl/>
        <w:numPr>
          <w:ilvl w:val="0"/>
          <w:numId w:val="10"/>
        </w:numPr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color="auto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color="auto" w:fill="F8F8F8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8F8F8"/>
        </w:rPr>
        <w:t> a = g_aPrimeList[ rand() % nPrimeListSize ];  </w:t>
      </w:r>
    </w:p>
    <w:p>
      <w:pPr>
        <w:widowControl/>
        <w:numPr>
          <w:ilvl w:val="0"/>
          <w:numId w:val="10"/>
        </w:numPr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color="auto" w:fill="FFFFFF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FFFFF"/>
        </w:rPr>
        <w:t> ( 1 != Montgomery( a, m, n ) )  </w:t>
      </w:r>
    </w:p>
    <w:p>
      <w:pPr>
        <w:widowControl/>
        <w:numPr>
          <w:ilvl w:val="0"/>
          <w:numId w:val="10"/>
        </w:numPr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color="auto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8F8F8"/>
        </w:rPr>
        <w:t>        {  </w:t>
      </w:r>
    </w:p>
    <w:p>
      <w:pPr>
        <w:widowControl/>
        <w:numPr>
          <w:ilvl w:val="0"/>
          <w:numId w:val="10"/>
        </w:numPr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color="auto" w:fill="FFFFFF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FFFFF"/>
        </w:rPr>
        <w:t> j = 0;  </w:t>
      </w:r>
    </w:p>
    <w:p>
      <w:pPr>
        <w:widowControl/>
        <w:numPr>
          <w:ilvl w:val="0"/>
          <w:numId w:val="10"/>
        </w:numPr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color="auto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color="auto" w:fill="F8F8F8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8F8F8"/>
        </w:rPr>
        <w:t> e = 1;  </w:t>
      </w:r>
    </w:p>
    <w:p>
      <w:pPr>
        <w:widowControl/>
        <w:numPr>
          <w:ilvl w:val="0"/>
          <w:numId w:val="10"/>
        </w:numPr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color="auto" w:fill="FFFFFF"/>
        </w:rPr>
        <w:t>for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FFFFF"/>
        </w:rPr>
        <w:t> ( ; j &lt; r; ++j )  </w:t>
      </w:r>
    </w:p>
    <w:p>
      <w:pPr>
        <w:widowControl/>
        <w:numPr>
          <w:ilvl w:val="0"/>
          <w:numId w:val="10"/>
        </w:numPr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color="auto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8F8F8"/>
        </w:rPr>
        <w:t>            {  </w:t>
      </w:r>
    </w:p>
    <w:p>
      <w:pPr>
        <w:widowControl/>
        <w:numPr>
          <w:ilvl w:val="0"/>
          <w:numId w:val="10"/>
        </w:numPr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FFFFF"/>
        </w:rPr>
        <w:t>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color="auto" w:fill="FFFFFF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FFFFF"/>
        </w:rPr>
        <w:t> ( n - 1 == Montgomery( a, m * e, n ) )   </w:t>
      </w:r>
    </w:p>
    <w:p>
      <w:pPr>
        <w:widowControl/>
        <w:numPr>
          <w:ilvl w:val="0"/>
          <w:numId w:val="10"/>
        </w:numPr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color="auto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8F8F8"/>
        </w:rPr>
        <w:t>                {  </w:t>
      </w:r>
    </w:p>
    <w:p>
      <w:pPr>
        <w:widowControl/>
        <w:numPr>
          <w:ilvl w:val="0"/>
          <w:numId w:val="10"/>
        </w:numPr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FFFFF"/>
        </w:rPr>
        <w:t>    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color="auto" w:fill="FFFFFF"/>
        </w:rPr>
        <w:t>break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FFFFF"/>
        </w:rPr>
        <w:t>;  </w:t>
      </w:r>
    </w:p>
    <w:p>
      <w:pPr>
        <w:widowControl/>
        <w:numPr>
          <w:ilvl w:val="0"/>
          <w:numId w:val="10"/>
        </w:numPr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color="auto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8F8F8"/>
        </w:rPr>
        <w:t>                }  </w:t>
      </w:r>
    </w:p>
    <w:p>
      <w:pPr>
        <w:widowControl/>
        <w:numPr>
          <w:ilvl w:val="0"/>
          <w:numId w:val="10"/>
        </w:numPr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FFFFF"/>
        </w:rPr>
        <w:t>                e &lt;&lt;= 1;  </w:t>
      </w:r>
    </w:p>
    <w:p>
      <w:pPr>
        <w:widowControl/>
        <w:numPr>
          <w:ilvl w:val="0"/>
          <w:numId w:val="10"/>
        </w:numPr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color="auto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8F8F8"/>
        </w:rPr>
        <w:t>            }  </w:t>
      </w:r>
    </w:p>
    <w:p>
      <w:pPr>
        <w:widowControl/>
        <w:numPr>
          <w:ilvl w:val="0"/>
          <w:numId w:val="10"/>
        </w:numPr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color="auto" w:fill="FFFFFF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FFFFF"/>
        </w:rPr>
        <w:t> (j == r)  </w:t>
      </w:r>
    </w:p>
    <w:p>
      <w:pPr>
        <w:widowControl/>
        <w:numPr>
          <w:ilvl w:val="0"/>
          <w:numId w:val="10"/>
        </w:numPr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color="auto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8F8F8"/>
        </w:rPr>
        <w:t>            {  </w:t>
      </w:r>
    </w:p>
    <w:p>
      <w:pPr>
        <w:widowControl/>
        <w:numPr>
          <w:ilvl w:val="0"/>
          <w:numId w:val="10"/>
        </w:numPr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FFFFF"/>
        </w:rPr>
        <w:t>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color="auto" w:fill="FFFFFF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color="auto" w:fill="FFFFFF"/>
        </w:rPr>
        <w:t>false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FFFFF"/>
        </w:rPr>
        <w:t>;  </w:t>
      </w:r>
    </w:p>
    <w:p>
      <w:pPr>
        <w:widowControl/>
        <w:numPr>
          <w:ilvl w:val="0"/>
          <w:numId w:val="10"/>
        </w:numPr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color="auto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8F8F8"/>
        </w:rPr>
        <w:t>            }  </w:t>
      </w:r>
    </w:p>
    <w:p>
      <w:pPr>
        <w:widowControl/>
        <w:numPr>
          <w:ilvl w:val="0"/>
          <w:numId w:val="10"/>
        </w:numPr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FFFFF"/>
        </w:rPr>
        <w:t>        }  </w:t>
      </w:r>
    </w:p>
    <w:p>
      <w:pPr>
        <w:widowControl/>
        <w:numPr>
          <w:ilvl w:val="0"/>
          <w:numId w:val="10"/>
        </w:numPr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color="auto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8F8F8"/>
        </w:rPr>
        <w:t>    }  </w:t>
      </w:r>
    </w:p>
    <w:p>
      <w:pPr>
        <w:widowControl/>
        <w:numPr>
          <w:ilvl w:val="0"/>
          <w:numId w:val="10"/>
        </w:numPr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color="auto" w:fill="FFFFFF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color="auto" w:fill="FFFFFF"/>
        </w:rPr>
        <w:t>true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FFFFF"/>
        </w:rPr>
        <w:t>;  </w:t>
      </w:r>
    </w:p>
    <w:p>
      <w:pPr>
        <w:widowControl/>
        <w:numPr>
          <w:ilvl w:val="0"/>
          <w:numId w:val="10"/>
        </w:numPr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color="auto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8F8F8"/>
        </w:rPr>
        <w:t>}  </w:t>
      </w:r>
    </w:p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40945216">
    <w:nsid w:val="55E31440"/>
    <w:multiLevelType w:val="multilevel"/>
    <w:tmpl w:val="55E31440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40945204">
    <w:nsid w:val="55E31434"/>
    <w:multiLevelType w:val="multilevel"/>
    <w:tmpl w:val="55E3143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40945271">
    <w:nsid w:val="55E31477"/>
    <w:multiLevelType w:val="multilevel"/>
    <w:tmpl w:val="55E3147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40945260">
    <w:nsid w:val="55E3146C"/>
    <w:multiLevelType w:val="multilevel"/>
    <w:tmpl w:val="55E3146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40945293">
    <w:nsid w:val="55E3148D"/>
    <w:multiLevelType w:val="multilevel"/>
    <w:tmpl w:val="55E3148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40945227">
    <w:nsid w:val="55E3144B"/>
    <w:multiLevelType w:val="multilevel"/>
    <w:tmpl w:val="55E3144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40945238">
    <w:nsid w:val="55E31456"/>
    <w:multiLevelType w:val="multilevel"/>
    <w:tmpl w:val="55E31456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40945282">
    <w:nsid w:val="55E31482"/>
    <w:multiLevelType w:val="multilevel"/>
    <w:tmpl w:val="55E31482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40945304">
    <w:nsid w:val="55E31498"/>
    <w:multiLevelType w:val="multilevel"/>
    <w:tmpl w:val="55E3149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40945249">
    <w:nsid w:val="55E31461"/>
    <w:multiLevelType w:val="multilevel"/>
    <w:tmpl w:val="55E31461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440945204"/>
    <w:lvlOverride w:ilvl="0">
      <w:startOverride w:val="1"/>
    </w:lvlOverride>
  </w:num>
  <w:num w:numId="2">
    <w:abstractNumId w:val="1440945216"/>
    <w:lvlOverride w:ilvl="0">
      <w:startOverride w:val="1"/>
    </w:lvlOverride>
  </w:num>
  <w:num w:numId="3">
    <w:abstractNumId w:val="1440945227"/>
    <w:lvlOverride w:ilvl="0">
      <w:startOverride w:val="1"/>
    </w:lvlOverride>
  </w:num>
  <w:num w:numId="4">
    <w:abstractNumId w:val="1440945238"/>
    <w:lvlOverride w:ilvl="0">
      <w:startOverride w:val="1"/>
    </w:lvlOverride>
  </w:num>
  <w:num w:numId="5">
    <w:abstractNumId w:val="1440945249"/>
    <w:lvlOverride w:ilvl="0">
      <w:startOverride w:val="1"/>
    </w:lvlOverride>
  </w:num>
  <w:num w:numId="6">
    <w:abstractNumId w:val="1440945260"/>
    <w:lvlOverride w:ilvl="0">
      <w:startOverride w:val="1"/>
    </w:lvlOverride>
  </w:num>
  <w:num w:numId="7">
    <w:abstractNumId w:val="1440945271"/>
    <w:lvlOverride w:ilvl="0">
      <w:startOverride w:val="1"/>
    </w:lvlOverride>
  </w:num>
  <w:num w:numId="8">
    <w:abstractNumId w:val="1440945282"/>
    <w:lvlOverride w:ilvl="0">
      <w:startOverride w:val="1"/>
    </w:lvlOverride>
  </w:num>
  <w:num w:numId="9">
    <w:abstractNumId w:val="1440945293"/>
    <w:lvlOverride w:ilvl="0">
      <w:startOverride w:val="1"/>
    </w:lvlOverride>
  </w:num>
  <w:num w:numId="10">
    <w:abstractNumId w:val="1440945304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doNotBreakWrappedTables/>
    <w:doNotWrapTextWithPunct/>
    <w:doNotUseEastAsianBreakRules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11DF096D"/>
    <w:rsid w:val="11DF096D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name="header"/>
    <w:lsdException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eastAsia="宋体"/>
      <w:kern w:val="2"/>
      <w:sz w:val="21"/>
      <w:lang w:val="en-US" w:eastAsia="zh-CN"/>
    </w:rPr>
  </w:style>
  <w:style w:type="paragraph" w:styleId="2">
    <w:name w:val="heading 1"/>
    <w:basedOn w:val="1"/>
    <w:next w:val="1"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-SA"/>
    </w:rPr>
  </w:style>
  <w:style w:type="paragraph" w:styleId="3">
    <w:name w:val="heading 2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-SA"/>
    </w:rPr>
  </w:style>
  <w:style w:type="character" w:default="1" w:styleId="5">
    <w:name w:val="Default Paragraph Font"/>
    <w:unhideWhenUsed/>
    <w:uiPriority w:val="0"/>
  </w:style>
  <w:style w:type="table" w:default="1" w:styleId="8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4">
    <w:name w:val="Normal (Web)"/>
    <w:basedOn w:val="1"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-SA"/>
    </w:rPr>
  </w:style>
  <w:style w:type="character" w:styleId="6">
    <w:name w:val="Strong"/>
    <w:basedOn w:val="5"/>
    <w:qFormat/>
    <w:uiPriority w:val="22"/>
    <w:rPr>
      <w:b/>
    </w:rPr>
  </w:style>
  <w:style w:type="character" w:styleId="7">
    <w:name w:val="Hyperlink"/>
    <w:basedOn w:val="5"/>
    <w:unhideWhenUsed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Pages>1</Pages>
  <Words>0</Words>
  <Characters>0</Characters>
  <Lines>1</Lines>
  <Paragraphs>1</Paragraphs>
  <ScaleCrop>false</ScaleCrop>
  <LinksUpToDate>false</LinksUpToDate>
  <CharactersWithSpaces>0</CharactersWithSpaces>
  <Application>WPS Office_9.1.0.5184_F1E327BC-269C-435d-A152-05C5408002CA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2015-08-30T14:29:00Z</dcterms:created>
  <dc:creator>金 洋</dc:creator>
  <cp:lastModifiedBy>金 洋</cp:lastModifiedBy>
  <dcterms:modified xsi:type="dcterms:W3CDTF">2015-08-30T15:21:01Z</dcterms:modified>
  <dc:title>1.约定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2052-9.1.0.5184</vt:lpwstr>
  </property>
</Properties>
</file>